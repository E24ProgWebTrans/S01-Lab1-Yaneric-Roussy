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F9FF"/>
  <w:body>
    <w:p w14:paraId="51427F36" w14:textId="19FB96DF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3B41343C" w14:textId="1CCD2902" w:rsidR="00FA1C6A" w:rsidRPr="000A0FE2" w:rsidRDefault="00FA1C6A" w:rsidP="00BE6EBB">
      <w:pPr>
        <w:rPr>
          <w:b/>
          <w:bCs/>
        </w:rPr>
      </w:pPr>
      <w:r w:rsidRPr="000A0FE2">
        <w:rPr>
          <w:b/>
          <w:bCs/>
        </w:rPr>
        <w:t>GitHub</w:t>
      </w:r>
    </w:p>
    <w:p w14:paraId="05AB05F3" w14:textId="1C617D3E" w:rsidR="00FA1C6A" w:rsidRDefault="00A77521" w:rsidP="00FA1C6A">
      <w:pPr>
        <w:pStyle w:val="Paragraphedeliste"/>
        <w:numPr>
          <w:ilvl w:val="0"/>
          <w:numId w:val="37"/>
        </w:numPr>
      </w:pPr>
      <w:r>
        <w:t>Clonage</w:t>
      </w:r>
    </w:p>
    <w:p w14:paraId="54EBFBCA" w14:textId="630E86D8" w:rsidR="000A0FE2" w:rsidRDefault="000A0FE2" w:rsidP="00FA1C6A">
      <w:pPr>
        <w:pStyle w:val="Paragraphedeliste"/>
        <w:numPr>
          <w:ilvl w:val="0"/>
          <w:numId w:val="37"/>
        </w:numPr>
      </w:pPr>
      <w:r>
        <w:t>Création de branches</w:t>
      </w:r>
    </w:p>
    <w:p w14:paraId="3F57E5B5" w14:textId="7034ED6F" w:rsidR="00A77521" w:rsidRDefault="00A77521" w:rsidP="00FA1C6A">
      <w:pPr>
        <w:pStyle w:val="Paragraphedeliste"/>
        <w:numPr>
          <w:ilvl w:val="0"/>
          <w:numId w:val="37"/>
        </w:numPr>
      </w:pPr>
      <w:r>
        <w:t>Commit/Push/Merge</w:t>
      </w:r>
    </w:p>
    <w:p w14:paraId="43389D87" w14:textId="1B5587A3" w:rsidR="00BE6EBB" w:rsidRPr="00DB6F60" w:rsidRDefault="00BE6EBB" w:rsidP="00BE6EBB">
      <w:pPr>
        <w:rPr>
          <w:b/>
          <w:bCs/>
        </w:rPr>
      </w:pPr>
      <w:r w:rsidRPr="00DB6F60">
        <w:rPr>
          <w:b/>
          <w:bCs/>
        </w:rPr>
        <w:t>Révision 2W5</w:t>
      </w:r>
    </w:p>
    <w:p w14:paraId="6E0028F8" w14:textId="2B4C09B8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4B5F16">
        <w:t>1 seul projet</w:t>
      </w:r>
      <w:r>
        <w:t xml:space="preserve"> MVC </w:t>
      </w:r>
      <w:r w:rsidR="006F643A">
        <w:t>(1 couche</w:t>
      </w:r>
      <w:r>
        <w:t>)</w:t>
      </w:r>
    </w:p>
    <w:p w14:paraId="1730A5A3" w14:textId="77777777" w:rsidR="00BE6EBB" w:rsidRPr="004B5F16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CRUD à partir de listes </w:t>
      </w:r>
      <w:proofErr w:type="spellStart"/>
      <w:r>
        <w:rPr>
          <w:i/>
          <w:iCs/>
        </w:rPr>
        <w:t>ViewBag</w:t>
      </w:r>
      <w:proofErr w:type="spellEnd"/>
    </w:p>
    <w:p w14:paraId="404F154A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FCT </w:t>
      </w:r>
      <w:proofErr w:type="spellStart"/>
      <w:r>
        <w:t>Create</w:t>
      </w:r>
      <w:proofErr w:type="spellEnd"/>
      <w:r>
        <w:t xml:space="preserve"> Zombie</w:t>
      </w:r>
    </w:p>
    <w:p w14:paraId="34F07EC4" w14:textId="64F15281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FCT </w:t>
      </w:r>
      <w:proofErr w:type="spellStart"/>
      <w:r>
        <w:t>Create</w:t>
      </w:r>
      <w:proofErr w:type="spellEnd"/>
      <w:r>
        <w:t xml:space="preserve"> Zombie </w:t>
      </w:r>
      <w:r w:rsidR="006F643A">
        <w:t>Type</w:t>
      </w:r>
    </w:p>
    <w:p w14:paraId="093BF89A" w14:textId="77777777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Validation côté-client et côté-serveur</w:t>
      </w:r>
    </w:p>
    <w:p w14:paraId="5CBCE5CA" w14:textId="3C31D7D6" w:rsidR="00BE6EBB" w:rsidRPr="0045776A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45776A">
        <w:t>Annotations</w:t>
      </w:r>
      <w:r w:rsidR="00A77521">
        <w:t xml:space="preserve"> des modèles</w:t>
      </w:r>
    </w:p>
    <w:p w14:paraId="55C858EA" w14:textId="36A24E79" w:rsidR="00BE6EBB" w:rsidRPr="00C64FCE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  <w:rPr>
          <w:b/>
          <w:bCs/>
        </w:rPr>
      </w:pPr>
      <w:r>
        <w:t xml:space="preserve">Erreur </w:t>
      </w:r>
      <w:proofErr w:type="spellStart"/>
      <w:r w:rsidRPr="00DB6F60">
        <w:rPr>
          <w:i/>
          <w:iCs/>
        </w:rPr>
        <w:t>span</w:t>
      </w:r>
      <w:proofErr w:type="spellEnd"/>
    </w:p>
    <w:p w14:paraId="0BA955B2" w14:textId="74511D66" w:rsidR="00C64FCE" w:rsidRDefault="00C64FCE" w:rsidP="00C64FCE">
      <w:pPr>
        <w:spacing w:before="0" w:after="160" w:line="259" w:lineRule="auto"/>
        <w:rPr>
          <w:b/>
          <w:bCs/>
        </w:rPr>
      </w:pPr>
    </w:p>
    <w:p w14:paraId="66E1CE82" w14:textId="77777777" w:rsidR="00C64FCE" w:rsidRPr="00C64FCE" w:rsidRDefault="00C64FCE" w:rsidP="00C64FCE">
      <w:pPr>
        <w:spacing w:before="0" w:after="160" w:line="259" w:lineRule="auto"/>
        <w:rPr>
          <w:b/>
          <w:bCs/>
        </w:rPr>
      </w:pPr>
    </w:p>
    <w:p w14:paraId="4F9F950D" w14:textId="27D279F8" w:rsidR="000E7516" w:rsidRPr="00970D7A" w:rsidRDefault="000E7516" w:rsidP="000E7516">
      <w:pPr>
        <w:pStyle w:val="Titre1"/>
      </w:pPr>
      <w:r w:rsidRPr="00970D7A">
        <w:t>Repository GitHub</w:t>
      </w:r>
    </w:p>
    <w:p w14:paraId="44D6639C" w14:textId="4D42E810" w:rsidR="000E7516" w:rsidRPr="000C4172" w:rsidRDefault="000E7516" w:rsidP="000E7516">
      <w:pPr>
        <w:pStyle w:val="Titre2"/>
      </w:pPr>
      <w:r>
        <w:t>Clonage du repository</w:t>
      </w:r>
    </w:p>
    <w:p w14:paraId="6FB8431E" w14:textId="7777777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clonez le repository</w:t>
      </w:r>
    </w:p>
    <w:p w14:paraId="0AF3C1E0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URL</w:t>
      </w:r>
    </w:p>
    <w:p w14:paraId="4461581C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GitHub.com</w:t>
      </w:r>
    </w:p>
    <w:p w14:paraId="657E0AAD" w14:textId="782F0B8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Ouvrez le repository (OK)</w:t>
      </w:r>
    </w:p>
    <w:p w14:paraId="75BB0B40" w14:textId="106C4CF5" w:rsidR="003A361B" w:rsidRPr="000C4172" w:rsidRDefault="00596979" w:rsidP="003A361B">
      <w:pPr>
        <w:pStyle w:val="Titre2"/>
      </w:pPr>
      <w:r>
        <w:t>Création</w:t>
      </w:r>
      <w:r w:rsidR="003A361B">
        <w:t xml:space="preserve"> d</w:t>
      </w:r>
      <w:r>
        <w:t>’une branche pour la fonctionnalité</w:t>
      </w:r>
    </w:p>
    <w:p w14:paraId="4D25F579" w14:textId="03729469" w:rsidR="00F77051" w:rsidRPr="00B30A98" w:rsidRDefault="00F77051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Créez une branche </w:t>
      </w:r>
      <w:r w:rsidR="00FA1C6A">
        <w:t xml:space="preserve">appelée </w:t>
      </w:r>
      <w:proofErr w:type="spellStart"/>
      <w:r w:rsidR="00BB76BD">
        <w:rPr>
          <w:b/>
          <w:bCs/>
        </w:rPr>
        <w:t>FCT_</w:t>
      </w:r>
      <w:r w:rsidR="00257E6C">
        <w:rPr>
          <w:b/>
          <w:bCs/>
        </w:rPr>
        <w:t>ProjetDesign</w:t>
      </w:r>
      <w:proofErr w:type="spellEnd"/>
    </w:p>
    <w:p w14:paraId="2F6C8D41" w14:textId="537AC06C" w:rsidR="000E7516" w:rsidRPr="00B30A98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 w:rsidR="006F643A">
        <w:rPr>
          <w:highlight w:val="yellow"/>
        </w:rPr>
        <w:t>que vous avez créée</w:t>
      </w:r>
      <w:r>
        <w:rPr>
          <w:highlight w:val="yellow"/>
        </w:rPr>
        <w:t xml:space="preserve"> dans LOCAL</w:t>
      </w:r>
    </w:p>
    <w:p w14:paraId="7273BA7F" w14:textId="3AF8691C" w:rsidR="000E7516" w:rsidRDefault="002D01AB" w:rsidP="000E751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53CED" wp14:editId="1BB05321">
                <wp:simplePos x="0" y="0"/>
                <wp:positionH relativeFrom="column">
                  <wp:posOffset>631825</wp:posOffset>
                </wp:positionH>
                <wp:positionV relativeFrom="paragraph">
                  <wp:posOffset>552895</wp:posOffset>
                </wp:positionV>
                <wp:extent cx="1425039" cy="23751"/>
                <wp:effectExtent l="19050" t="95250" r="3810" b="1289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39" cy="237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75C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49.75pt;margin-top:43.55pt;width:112.2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" strokecolor="#df5327 [3209]" strokeweight="3pt" insetpen="t">
                <v:stroke endarrow="block"/>
              </v:shape>
            </w:pict>
          </mc:Fallback>
        </mc:AlternateContent>
      </w:r>
      <w:r w:rsidR="0020383C">
        <w:rPr>
          <w:noProof/>
        </w:rPr>
        <w:drawing>
          <wp:inline distT="0" distB="0" distL="0" distR="0" wp14:anchorId="3A0CC1F2" wp14:editId="4A8649D3">
            <wp:extent cx="2237965" cy="12855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965" cy="12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83C">
        <w:rPr>
          <w:noProof/>
        </w:rPr>
        <w:t xml:space="preserve"> </w:t>
      </w:r>
    </w:p>
    <w:p w14:paraId="5CC689B4" w14:textId="3612E3A6" w:rsidR="000E7516" w:rsidRPr="00B30A98" w:rsidRDefault="000E7516" w:rsidP="000E7516">
      <w:r>
        <w:t>NOTE: si la branche de la séance n'apparaît que dans</w:t>
      </w:r>
      <w:r w:rsidR="009B3CF9">
        <w:t xml:space="preserve"> la</w:t>
      </w:r>
      <w:r>
        <w:t xml:space="preserve"> section </w:t>
      </w:r>
      <w:r w:rsidRPr="00D35F8E">
        <w:rPr>
          <w:b/>
          <w:bCs/>
        </w:rPr>
        <w:t>REMOTE</w:t>
      </w:r>
      <w:r w:rsidR="009B3CF9">
        <w:rPr>
          <w:b/>
          <w:bCs/>
        </w:rPr>
        <w:t xml:space="preserve">, </w:t>
      </w:r>
      <w:r w:rsidR="009B3CF9" w:rsidRPr="009B3CF9">
        <w:t>c’est qu’elle n’a pas été téléchargé</w:t>
      </w:r>
      <w:r w:rsidR="008E02EA">
        <w:t>e</w:t>
      </w:r>
      <w:r>
        <w:t xml:space="preserve">: </w:t>
      </w:r>
      <w:r w:rsidR="009B3CF9">
        <w:t>double-</w:t>
      </w:r>
      <w:r>
        <w:t>cliquez sur celle-ci</w:t>
      </w:r>
      <w:r w:rsidR="006F643A">
        <w:t xml:space="preserve"> pour qu’elle</w:t>
      </w:r>
      <w:r>
        <w:t xml:space="preserve"> s</w:t>
      </w:r>
      <w:r w:rsidR="006F643A">
        <w:t>e</w:t>
      </w:r>
      <w:r>
        <w:t xml:space="preserve"> copie dans LOCAL (voir image précédente)</w:t>
      </w:r>
      <w:r w:rsidR="006F643A">
        <w:t xml:space="preserve"> Vous pourrez alors sélectionner</w:t>
      </w:r>
      <w:r w:rsidR="008E02EA">
        <w:t xml:space="preserve"> (</w:t>
      </w:r>
      <w:proofErr w:type="spellStart"/>
      <w:r w:rsidR="008E02EA">
        <w:t>checkout</w:t>
      </w:r>
      <w:proofErr w:type="spellEnd"/>
      <w:r w:rsidR="008E02EA">
        <w:t>)</w:t>
      </w:r>
      <w:r w:rsidR="006F643A">
        <w:t xml:space="preserve"> la branche locale </w:t>
      </w:r>
      <w:proofErr w:type="spellStart"/>
      <w:r w:rsidR="006F643A">
        <w:t>FCT_ProjetDesign</w:t>
      </w:r>
      <w:proofErr w:type="spellEnd"/>
    </w:p>
    <w:p w14:paraId="24D2AA81" w14:textId="77777777" w:rsidR="00246D2A" w:rsidRDefault="00246D2A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6BB9088" w14:textId="3298A3DA" w:rsidR="009B6B47" w:rsidRDefault="009B6B47" w:rsidP="009B6B47">
      <w:pPr>
        <w:pStyle w:val="Titre1"/>
      </w:pPr>
      <w:r>
        <w:lastRenderedPageBreak/>
        <w:t>Solution/projet MVC ZombieParty</w:t>
      </w:r>
    </w:p>
    <w:p w14:paraId="54A48E77" w14:textId="77777777" w:rsidR="009B6B47" w:rsidRPr="000C4172" w:rsidRDefault="009B6B47" w:rsidP="009B6B47">
      <w:pPr>
        <w:pStyle w:val="Titre2"/>
      </w:pPr>
      <w:r w:rsidRPr="000C4172">
        <w:t xml:space="preserve">Création </w:t>
      </w:r>
      <w:r>
        <w:t>du projet et de la solution ZombieParty</w:t>
      </w:r>
    </w:p>
    <w:p w14:paraId="47FA5BFF" w14:textId="77777777" w:rsidR="009B6B47" w:rsidRDefault="009B6B47" w:rsidP="009B6B47"/>
    <w:p w14:paraId="6AA82DA3" w14:textId="56CE69A1" w:rsidR="009B6B47" w:rsidRPr="008262B4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Visual Studio, créez un n</w:t>
      </w:r>
      <w:r w:rsidRPr="00984667">
        <w:t>ouveau projet</w:t>
      </w:r>
      <w:r>
        <w:t xml:space="preserve"> </w:t>
      </w:r>
      <w:r>
        <w:rPr>
          <w:b/>
          <w:bCs/>
        </w:rPr>
        <w:t xml:space="preserve">Application Web </w:t>
      </w:r>
      <w:proofErr w:type="spellStart"/>
      <w:r>
        <w:rPr>
          <w:b/>
          <w:bCs/>
        </w:rPr>
        <w:t>Asp</w:t>
      </w:r>
      <w:proofErr w:type="spellEnd"/>
      <w:r>
        <w:rPr>
          <w:b/>
          <w:bCs/>
        </w:rPr>
        <w:t xml:space="preserve"> Net </w:t>
      </w:r>
      <w:proofErr w:type="spellStart"/>
      <w:r>
        <w:rPr>
          <w:b/>
          <w:bCs/>
        </w:rPr>
        <w:t>Core</w:t>
      </w:r>
      <w:proofErr w:type="spellEnd"/>
      <w:r>
        <w:rPr>
          <w:b/>
          <w:bCs/>
        </w:rPr>
        <w:t xml:space="preserve"> </w:t>
      </w:r>
      <w:r w:rsidR="00664BDE">
        <w:rPr>
          <w:b/>
          <w:bCs/>
        </w:rPr>
        <w:t>(Modèle-vue-contr</w:t>
      </w:r>
      <w:r w:rsidR="008262B4">
        <w:rPr>
          <w:b/>
          <w:bCs/>
        </w:rPr>
        <w:t>ôleur)</w:t>
      </w:r>
    </w:p>
    <w:p w14:paraId="0339A361" w14:textId="55C20B39" w:rsidR="008262B4" w:rsidRPr="000E2DF4" w:rsidRDefault="008262B4" w:rsidP="008262B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10357C0D" wp14:editId="73EB28FB">
            <wp:extent cx="3911559" cy="2323562"/>
            <wp:effectExtent l="152400" t="152400" r="356235" b="3625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343" cy="2335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9599A" w14:textId="4A2A7E54" w:rsidR="006F643A" w:rsidRDefault="006F643A" w:rsidP="006F643A">
      <w:pPr>
        <w:pStyle w:val="Paragraphedeliste"/>
        <w:ind w:left="1080"/>
      </w:pPr>
      <w:r>
        <w:t>Étape 1:</w:t>
      </w:r>
    </w:p>
    <w:p w14:paraId="50EBA48D" w14:textId="11E39BB6" w:rsidR="009B6B47" w:rsidRPr="000E2DF4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0E2DF4">
        <w:t>Nom</w:t>
      </w:r>
      <w:r w:rsidR="00B67076">
        <w:t xml:space="preserve"> </w:t>
      </w:r>
      <w:r w:rsidR="006F643A">
        <w:t>du p</w:t>
      </w:r>
      <w:r w:rsidR="00B67076">
        <w:t>rojet</w:t>
      </w:r>
      <w:r w:rsidRPr="000E2DF4"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ZombieParty</w:t>
      </w:r>
      <w:proofErr w:type="spellEnd"/>
    </w:p>
    <w:p w14:paraId="7B1482FF" w14:textId="77777777" w:rsidR="009B6B47" w:rsidRPr="0005655B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445CC0">
        <w:t>Emplacement</w:t>
      </w:r>
      <w:r>
        <w:rPr>
          <w:b/>
          <w:bCs/>
        </w:rPr>
        <w:t>: Dossier où vous avez cloné le repo.</w:t>
      </w:r>
    </w:p>
    <w:p w14:paraId="5CF25F4E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EE28AB">
        <w:rPr>
          <w:color w:val="FF0000"/>
        </w:rPr>
        <w:t>NE PAS</w:t>
      </w:r>
      <w:r w:rsidRPr="0005655B">
        <w:t xml:space="preserve"> mettre la solution et le projet dans le même répertoire</w:t>
      </w:r>
    </w:p>
    <w:p w14:paraId="593F181D" w14:textId="77777777" w:rsidR="009B6B47" w:rsidRDefault="009B6B47" w:rsidP="009B6B47">
      <w:pPr>
        <w:pStyle w:val="Paragraphedeliste"/>
        <w:ind w:left="1080"/>
      </w:pPr>
      <w:r>
        <w:t>Étape 2:</w:t>
      </w:r>
    </w:p>
    <w:p w14:paraId="0ECB823F" w14:textId="742468BA" w:rsidR="009B6B47" w:rsidRPr="0005655B" w:rsidRDefault="009B6B47" w:rsidP="00BC303D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NET </w:t>
      </w:r>
      <w:r w:rsidR="00C31C2E">
        <w:t>6</w:t>
      </w:r>
      <w:r>
        <w:t>.0</w:t>
      </w:r>
    </w:p>
    <w:p w14:paraId="30506316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Attendez le chargement…soyez patient </w:t>
      </w:r>
      <w:r w:rsidRPr="00F965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6F5FF50" w14:textId="1CC52805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Vérifiez que vous êtes bien dans la</w:t>
      </w:r>
      <w:r w:rsidR="00707E7F">
        <w:t xml:space="preserve"> bonne</w:t>
      </w:r>
      <w:r>
        <w:t xml:space="preserve"> branche (en bas à droite</w:t>
      </w:r>
      <w:r w:rsidR="006F643A">
        <w:t xml:space="preserve"> de </w:t>
      </w:r>
      <w:proofErr w:type="spellStart"/>
      <w:r w:rsidR="006F643A">
        <w:t>visual</w:t>
      </w:r>
      <w:proofErr w:type="spellEnd"/>
      <w:r w:rsidR="006F643A">
        <w:t xml:space="preserve"> studio</w:t>
      </w:r>
      <w:r>
        <w:t>)</w:t>
      </w:r>
    </w:p>
    <w:p w14:paraId="76505C01" w14:textId="03E79FA7" w:rsidR="009B6B47" w:rsidRDefault="00650244" w:rsidP="009B6B47">
      <w:pPr>
        <w:jc w:val="center"/>
      </w:pPr>
      <w:r>
        <w:rPr>
          <w:noProof/>
        </w:rPr>
        <w:drawing>
          <wp:inline distT="0" distB="0" distL="0" distR="0" wp14:anchorId="67E4713A" wp14:editId="4F5CFB6C">
            <wp:extent cx="2257425" cy="342900"/>
            <wp:effectExtent l="152400" t="152400" r="371475" b="3619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E54C75" w14:textId="53638337" w:rsidR="00707E7F" w:rsidRPr="00707E7F" w:rsidRDefault="009B6B47" w:rsidP="006F643A">
      <w:pPr>
        <w:ind w:left="1416"/>
      </w:pPr>
      <w:r w:rsidRPr="001112A0">
        <w:t xml:space="preserve">NOTE: Si vous voyez </w:t>
      </w:r>
      <w:r w:rsidRPr="006F643A">
        <w:rPr>
          <w:i/>
          <w:iCs/>
        </w:rPr>
        <w:t>MAIN</w:t>
      </w:r>
      <w:r>
        <w:t>, vous n'êtes pas dans la bonne branche. Changez de branche et recréez le projet. (</w:t>
      </w:r>
      <w:proofErr w:type="gramStart"/>
      <w:r>
        <w:t>on</w:t>
      </w:r>
      <w:proofErr w:type="gramEnd"/>
      <w:r>
        <w:t xml:space="preserve"> corrigera le </w:t>
      </w:r>
      <w:r w:rsidRPr="009B3CF9">
        <w:rPr>
          <w:i/>
          <w:iCs/>
        </w:rPr>
        <w:t>Main</w:t>
      </w:r>
      <w:r>
        <w:t xml:space="preserve"> plus tard avec les </w:t>
      </w:r>
      <w:r w:rsidRPr="009B3CF9">
        <w:rPr>
          <w:i/>
          <w:iCs/>
        </w:rPr>
        <w:t>Merges</w:t>
      </w:r>
      <w:r>
        <w:t>).</w:t>
      </w:r>
      <w:r w:rsidR="00707E7F">
        <w:t xml:space="preserve"> Parfois, c’est long avant que les informations apparaissent, si c’est le cas, allez dans </w:t>
      </w:r>
      <w:r w:rsidR="00707E7F" w:rsidRPr="00707E7F">
        <w:rPr>
          <w:i/>
          <w:iCs/>
        </w:rPr>
        <w:t>Affichage-Modification git</w:t>
      </w:r>
      <w:r w:rsidR="00707E7F">
        <w:rPr>
          <w:i/>
          <w:iCs/>
        </w:rPr>
        <w:t>.</w:t>
      </w:r>
      <w:r w:rsidR="00707E7F">
        <w:t xml:space="preserve"> Vous pouvez fermer cette fenêtre toute suite après, les informations devraient être visibles.</w:t>
      </w:r>
    </w:p>
    <w:p w14:paraId="3B9DC3F2" w14:textId="5C5F45EC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B711F">
        <w:t>Exécutez le projet:</w:t>
      </w:r>
      <w:r w:rsidR="00707E7F">
        <w:t xml:space="preserve"> Après avoir accepté le certificat </w:t>
      </w:r>
      <w:proofErr w:type="spellStart"/>
      <w:proofErr w:type="gramStart"/>
      <w:r w:rsidR="00707E7F">
        <w:t>etc</w:t>
      </w:r>
      <w:proofErr w:type="spellEnd"/>
      <w:r w:rsidR="00707E7F">
        <w:t>,,</w:t>
      </w:r>
      <w:proofErr w:type="gramEnd"/>
      <w:r w:rsidRPr="00FB711F">
        <w:t xml:space="preserve"> la présentation de la page </w:t>
      </w:r>
      <w:r w:rsidR="008E02EA">
        <w:t>Home/</w:t>
      </w:r>
      <w:r w:rsidRPr="00FB711F">
        <w:t>Index par défaut devrait apparaître</w:t>
      </w:r>
      <w:r w:rsidR="00707E7F">
        <w:t>. Si vous avez des problèmes de sécurité sur Localhost, changez de navigateur pour Edge.</w:t>
      </w:r>
    </w:p>
    <w:p w14:paraId="4E0A4AD2" w14:textId="70B16D4E" w:rsidR="00707E7F" w:rsidRPr="00FB711F" w:rsidRDefault="00707E7F" w:rsidP="00707E7F">
      <w:pPr>
        <w:spacing w:before="0" w:after="160" w:line="259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1BB4232" wp14:editId="79829421">
            <wp:extent cx="1967236" cy="831273"/>
            <wp:effectExtent l="152400" t="152400" r="356870" b="3689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7236" cy="831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72F415" w14:textId="77777777" w:rsidR="009B6B47" w:rsidRDefault="009B6B47" w:rsidP="009B6B47">
      <w:pPr>
        <w:jc w:val="center"/>
      </w:pPr>
      <w:r>
        <w:rPr>
          <w:noProof/>
        </w:rPr>
        <w:drawing>
          <wp:inline distT="0" distB="0" distL="0" distR="0" wp14:anchorId="6D993182" wp14:editId="56FD4DE7">
            <wp:extent cx="1511715" cy="1633913"/>
            <wp:effectExtent l="152400" t="114300" r="127000" b="1568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7835" cy="1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0A82F4" w14:textId="77777777" w:rsidR="009B6B47" w:rsidRPr="00FF0E38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F0E38">
        <w:t>Arrêtez l'exécution</w:t>
      </w:r>
    </w:p>
    <w:p w14:paraId="2D4E7C65" w14:textId="77777777" w:rsidR="009B6B47" w:rsidRDefault="009B6B47" w:rsidP="009B6B47"/>
    <w:p w14:paraId="3706F98C" w14:textId="3A5A34F6" w:rsidR="009B6B47" w:rsidRPr="000A6F2B" w:rsidRDefault="009B6B47" w:rsidP="009B6B47">
      <w:pPr>
        <w:pStyle w:val="Titre2"/>
      </w:pPr>
      <w:r w:rsidRPr="00C16935">
        <w:t>Commit</w:t>
      </w:r>
      <w:r w:rsidR="006F643A">
        <w:t>/PUSH</w:t>
      </w:r>
      <w:r>
        <w:t xml:space="preserve"> des changements dans le code </w:t>
      </w:r>
    </w:p>
    <w:p w14:paraId="21A034F2" w14:textId="138E262D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  <w:r w:rsidR="009B3CF9">
        <w:t xml:space="preserve"> (</w:t>
      </w:r>
      <w:proofErr w:type="spellStart"/>
      <w:r w:rsidR="009B3CF9">
        <w:rPr>
          <w:b/>
          <w:bCs/>
        </w:rPr>
        <w:t>FCT_ProjetDesign</w:t>
      </w:r>
      <w:proofErr w:type="spellEnd"/>
      <w:r w:rsidR="009B3CF9">
        <w:rPr>
          <w:b/>
          <w:bCs/>
        </w:rPr>
        <w:t>)</w:t>
      </w:r>
    </w:p>
    <w:p w14:paraId="1A1BED86" w14:textId="77777777" w:rsidR="009B6B47" w:rsidRPr="00FC2466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3C73FDB4" w14:textId="169D252D" w:rsidR="009B6B47" w:rsidRPr="007E2E85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Validez la création des </w:t>
      </w:r>
      <w:r w:rsidR="00FF6EA0">
        <w:t>76</w:t>
      </w:r>
      <w:r w:rsidRPr="00FC2466">
        <w:t xml:space="preserve"> fichiers</w:t>
      </w:r>
      <w:r>
        <w:t xml:space="preserve">. </w:t>
      </w:r>
      <w:r w:rsidRPr="00CA655A">
        <w:t xml:space="preserve">Cliquez sur </w:t>
      </w:r>
      <w:r w:rsidRPr="00CA655A">
        <w:rPr>
          <w:b/>
          <w:bCs/>
        </w:rPr>
        <w:t>Stage all changes</w:t>
      </w:r>
    </w:p>
    <w:p w14:paraId="48D8BBEE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Commentez en respectant les standards proposés (vous serez noté là-dessus):</w:t>
      </w:r>
    </w:p>
    <w:p w14:paraId="3DAE75A0" w14:textId="77777777" w:rsidR="009B6B47" w:rsidRPr="00721238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INIT Solution Projet Web</w:t>
      </w:r>
    </w:p>
    <w:p w14:paraId="68E33EA2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56110F">
        <w:t>Création initiale du projet M</w:t>
      </w:r>
      <w:r>
        <w:t>VC (1 seul projet)</w:t>
      </w:r>
    </w:p>
    <w:p w14:paraId="70E6BFF0" w14:textId="77777777" w:rsidR="009B6B47" w:rsidRPr="001C42FF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5F5E5A63" w14:textId="4ABAA0A0" w:rsidR="009B6B47" w:rsidRPr="001C42FF" w:rsidRDefault="009B6B47" w:rsidP="009B6B47">
      <w:pPr>
        <w:ind w:left="360"/>
      </w:pPr>
      <w:r w:rsidRPr="001C42FF">
        <w:rPr>
          <w:highlight w:val="yellow"/>
        </w:rPr>
        <w:t>NOTE:</w:t>
      </w:r>
      <w:r w:rsidR="006F643A">
        <w:rPr>
          <w:highlight w:val="yellow"/>
        </w:rPr>
        <w:t xml:space="preserve"> lorsqu’on ne fait qu’un commit</w:t>
      </w:r>
      <w:r w:rsidRPr="001C42FF">
        <w:rPr>
          <w:highlight w:val="yellow"/>
        </w:rPr>
        <w:t xml:space="preserve"> les changements sont enregistrés dans le repo LOCAL SEULEMENT</w:t>
      </w:r>
      <w:r w:rsidR="006F643A">
        <w:t xml:space="preserve">. Il faut faire un push pour que ce soit accessible de </w:t>
      </w:r>
      <w:proofErr w:type="spellStart"/>
      <w:r w:rsidR="006F643A">
        <w:t>Github</w:t>
      </w:r>
      <w:proofErr w:type="spellEnd"/>
      <w:r w:rsidR="006F643A">
        <w:t xml:space="preserve">. </w:t>
      </w:r>
    </w:p>
    <w:p w14:paraId="41BE8013" w14:textId="20D2F0CD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"Poussez" </w:t>
      </w:r>
      <w:r w:rsidR="00A77521">
        <w:t>(</w:t>
      </w:r>
      <w:r>
        <w:rPr>
          <w:b/>
          <w:bCs/>
        </w:rPr>
        <w:t>Push</w:t>
      </w:r>
      <w:r w:rsidR="00A77521">
        <w:rPr>
          <w:b/>
          <w:bCs/>
        </w:rPr>
        <w:t>)</w:t>
      </w:r>
      <w:r>
        <w:t xml:space="preserve"> les modifications sur le repo en ligne </w:t>
      </w:r>
      <w:r w:rsidR="008E02EA">
        <w:t>(</w:t>
      </w:r>
      <w:proofErr w:type="spellStart"/>
      <w:r>
        <w:rPr>
          <w:b/>
          <w:bCs/>
        </w:rPr>
        <w:t>Remote</w:t>
      </w:r>
      <w:proofErr w:type="spellEnd"/>
      <w:r w:rsidR="008E02EA">
        <w:rPr>
          <w:b/>
          <w:bCs/>
        </w:rPr>
        <w:t>)</w:t>
      </w:r>
      <w:r>
        <w:t xml:space="preserve"> cliquez sur </w:t>
      </w:r>
      <w:r>
        <w:rPr>
          <w:noProof/>
        </w:rPr>
        <w:drawing>
          <wp:inline distT="0" distB="0" distL="0" distR="0" wp14:anchorId="7D64187F" wp14:editId="040CB148">
            <wp:extent cx="232486" cy="31174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5323" w14:textId="385772C9" w:rsidR="00396777" w:rsidRDefault="00396777" w:rsidP="00396777">
      <w:pPr>
        <w:spacing w:before="0" w:after="160" w:line="259" w:lineRule="auto"/>
        <w:ind w:left="360"/>
      </w:pPr>
      <w:r>
        <w:t>Les changements sont maintenant sur le serveur</w:t>
      </w:r>
      <w:r w:rsidR="00BB39D8">
        <w:t xml:space="preserve"> (REMOTE)</w:t>
      </w:r>
    </w:p>
    <w:p w14:paraId="0DDB6483" w14:textId="0BACB8E4" w:rsidR="00BB39D8" w:rsidRPr="00FA19BE" w:rsidRDefault="00BB39D8" w:rsidP="005540A3">
      <w:pPr>
        <w:spacing w:before="0" w:after="160" w:line="259" w:lineRule="auto"/>
        <w:ind w:left="360" w:right="2425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DBD6B" wp14:editId="308C5B46">
                <wp:simplePos x="0" y="0"/>
                <wp:positionH relativeFrom="column">
                  <wp:posOffset>406730</wp:posOffset>
                </wp:positionH>
                <wp:positionV relativeFrom="paragraph">
                  <wp:posOffset>1388300</wp:posOffset>
                </wp:positionV>
                <wp:extent cx="1246909" cy="0"/>
                <wp:effectExtent l="0" t="133350" r="0" b="1333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EBD23" id="Connecteur droit avec flèche 15" o:spid="_x0000_s1026" type="#_x0000_t32" style="position:absolute;margin-left:32.05pt;margin-top:109.3pt;width:98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" strokecolor="#df5327 [3209]" strokeweight="3pt" insetpen="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CA91BC" wp14:editId="5A45B6E2">
            <wp:extent cx="3058122" cy="1681967"/>
            <wp:effectExtent l="152400" t="152400" r="352425" b="3568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515" cy="1686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43943" w14:textId="2FEDDFE2" w:rsidR="009B6B47" w:rsidRDefault="009B6B47" w:rsidP="009B6B47">
      <w:pPr>
        <w:ind w:left="360"/>
      </w:pPr>
      <w:r>
        <w:t xml:space="preserve">NOTE: Vous pourriez faire plusieurs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, </w:t>
      </w:r>
      <w:r>
        <w:t xml:space="preserve">et faire un </w:t>
      </w:r>
      <w:r>
        <w:rPr>
          <w:b/>
          <w:bCs/>
        </w:rPr>
        <w:t>Push</w:t>
      </w:r>
      <w:r>
        <w:t xml:space="preserve"> avec tous les </w:t>
      </w:r>
      <w:proofErr w:type="spellStart"/>
      <w:r>
        <w:t>commits</w:t>
      </w:r>
      <w:proofErr w:type="spellEnd"/>
      <w:r>
        <w:t xml:space="preserve">. Conseil: </w:t>
      </w:r>
      <w:r w:rsidRPr="006F643A">
        <w:rPr>
          <w:u w:val="single"/>
        </w:rPr>
        <w:t xml:space="preserve">ne pas attendre trop longtemps avant de </w:t>
      </w:r>
      <w:r w:rsidR="008E02EA">
        <w:rPr>
          <w:u w:val="single"/>
        </w:rPr>
        <w:t>pousser votre code</w:t>
      </w:r>
      <w:r>
        <w:t>.</w:t>
      </w:r>
    </w:p>
    <w:p w14:paraId="3031824C" w14:textId="7C15481A" w:rsidR="003C780B" w:rsidRPr="00E73AB2" w:rsidRDefault="003C780B" w:rsidP="00A140A3">
      <w:pPr>
        <w:ind w:left="360"/>
        <w:jc w:val="center"/>
      </w:pPr>
    </w:p>
    <w:p w14:paraId="08558973" w14:textId="0024F37A" w:rsidR="009B6B47" w:rsidRPr="00ED2AEC" w:rsidRDefault="009B6B47" w:rsidP="009B6B47">
      <w:pPr>
        <w:pStyle w:val="Titre2"/>
      </w:pPr>
      <w:r>
        <w:t>Modification de</w:t>
      </w:r>
      <w:r w:rsidRPr="00ED2AEC">
        <w:t xml:space="preserve"> la présentation </w:t>
      </w:r>
      <w:r>
        <w:t>du projet</w:t>
      </w:r>
      <w:r w:rsidR="008E02EA">
        <w:t xml:space="preserve"> : </w:t>
      </w:r>
      <w:r w:rsidRPr="00ED2AEC">
        <w:t>Boots</w:t>
      </w:r>
      <w:r>
        <w:t>watch et cie</w:t>
      </w:r>
    </w:p>
    <w:p w14:paraId="5486A68A" w14:textId="186E085D" w:rsidR="009B6B47" w:rsidRPr="00285B53" w:rsidRDefault="009B3CF9" w:rsidP="009B6B47">
      <w:pPr>
        <w:pStyle w:val="Titre3"/>
      </w:pPr>
      <w:r>
        <w:t xml:space="preserve">Ajouter </w:t>
      </w:r>
      <w:r w:rsidR="009B6B47" w:rsidRPr="00285B53">
        <w:t>Les images</w:t>
      </w:r>
      <w:r w:rsidR="009B6B47">
        <w:t xml:space="preserve"> de présentation</w:t>
      </w:r>
    </w:p>
    <w:p w14:paraId="13D55EEC" w14:textId="4740AC54" w:rsidR="009B6B47" w:rsidRDefault="00E478F5" w:rsidP="000E247A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Le Repository de départ contient un </w:t>
      </w:r>
      <w:r w:rsidR="009B6B47">
        <w:t xml:space="preserve">dossier </w:t>
      </w:r>
      <w:r>
        <w:t>dans lequel</w:t>
      </w:r>
      <w:r w:rsidR="000E247A">
        <w:t xml:space="preserve"> vous retrouvez</w:t>
      </w:r>
      <w:r w:rsidR="009B6B47">
        <w:t xml:space="preserve"> les fichiers supplémentaires </w:t>
      </w:r>
      <w:r w:rsidR="000E247A">
        <w:t>nécessaires au lab</w:t>
      </w:r>
      <w:r w:rsidR="006F643A">
        <w:t>oratoire</w:t>
      </w:r>
      <w:r w:rsidR="000E247A">
        <w:t>.</w:t>
      </w:r>
    </w:p>
    <w:p w14:paraId="7BA733C3" w14:textId="4BAE6148" w:rsidR="009B6B47" w:rsidRPr="00B50B32" w:rsidRDefault="00C47237" w:rsidP="009B6B47">
      <w:pPr>
        <w:ind w:left="360"/>
        <w:jc w:val="center"/>
      </w:pPr>
      <w:r>
        <w:rPr>
          <w:noProof/>
        </w:rPr>
        <w:drawing>
          <wp:inline distT="0" distB="0" distL="0" distR="0" wp14:anchorId="505E833B" wp14:editId="6E9A24ED">
            <wp:extent cx="2361905" cy="676190"/>
            <wp:effectExtent l="152400" t="152400" r="362585" b="353060"/>
            <wp:docPr id="18" name="Image 18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Police, capture d’écran, blanc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676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9AA3D" w14:textId="77777777" w:rsidR="009B6B47" w:rsidRPr="00794D6A" w:rsidRDefault="009B6B47" w:rsidP="009B6B47">
      <w:pPr>
        <w:ind w:left="360"/>
      </w:pPr>
      <w:r w:rsidRPr="00794D6A">
        <w:t xml:space="preserve">Dans votre dossier de Solution/Projet </w:t>
      </w:r>
      <w:proofErr w:type="spellStart"/>
      <w:r w:rsidRPr="00794D6A">
        <w:rPr>
          <w:b/>
          <w:bCs/>
        </w:rPr>
        <w:t>ZombieParty</w:t>
      </w:r>
      <w:proofErr w:type="spellEnd"/>
      <w:r w:rsidRPr="00794D6A">
        <w:t>:</w:t>
      </w:r>
    </w:p>
    <w:p w14:paraId="555F1654" w14:textId="0F50D73C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Ouvrez le dossier </w:t>
      </w:r>
      <w:r w:rsidR="00AA3DDC">
        <w:rPr>
          <w:i/>
          <w:iCs/>
        </w:rPr>
        <w:t>S01.1_Lab2_FichiersComplementaires</w:t>
      </w:r>
    </w:p>
    <w:p w14:paraId="3BE868CF" w14:textId="7792D82A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Copiez le dossier (</w:t>
      </w:r>
      <w:r w:rsidRPr="00A1784A">
        <w:rPr>
          <w:b/>
          <w:bCs/>
        </w:rPr>
        <w:t>images</w:t>
      </w:r>
      <w:r>
        <w:t xml:space="preserve">) et son contenu dans votre dossier </w:t>
      </w:r>
      <w:proofErr w:type="spellStart"/>
      <w:r w:rsidR="004966BA" w:rsidRPr="004966BA">
        <w:rPr>
          <w:b/>
          <w:bCs/>
        </w:rPr>
        <w:t>wwwroot</w:t>
      </w:r>
      <w:proofErr w:type="spellEnd"/>
      <w:r w:rsidR="006F643A">
        <w:t>.</w:t>
      </w:r>
      <w:r>
        <w:t xml:space="preserve"> </w:t>
      </w:r>
      <w:r w:rsidR="006F643A">
        <w:t>I</w:t>
      </w:r>
      <w:r>
        <w:t>l contient les images générales</w:t>
      </w:r>
      <w:r w:rsidR="009B3CF9">
        <w:t xml:space="preserve"> nécessaire au design du site</w:t>
      </w:r>
      <w:r>
        <w:t> :</w:t>
      </w:r>
    </w:p>
    <w:p w14:paraId="5E09B44D" w14:textId="2E10F9C4" w:rsidR="009B6B47" w:rsidRPr="00401C0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cimetierePale.png</w:t>
      </w:r>
    </w:p>
    <w:p w14:paraId="3556C56A" w14:textId="77777777" w:rsidR="009B6B47" w:rsidRPr="007B7F7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Tile.png</w:t>
      </w:r>
    </w:p>
    <w:p w14:paraId="5CE04C5F" w14:textId="77777777" w:rsidR="009B6B47" w:rsidRPr="00A96360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Degrade.png</w:t>
      </w:r>
    </w:p>
    <w:p w14:paraId="23DEC2B0" w14:textId="77777777" w:rsidR="009B6B47" w:rsidRPr="001F4E64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Fond.png</w:t>
      </w:r>
    </w:p>
    <w:p w14:paraId="33DF9C2D" w14:textId="7C60D75F" w:rsidR="009B6B47" w:rsidRPr="000C64DA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Remplacez le fichier </w:t>
      </w:r>
      <w:proofErr w:type="spellStart"/>
      <w:r>
        <w:rPr>
          <w:b/>
          <w:bCs/>
        </w:rPr>
        <w:t>wwwroot</w:t>
      </w:r>
      <w:proofErr w:type="spellEnd"/>
      <w:r>
        <w:rPr>
          <w:b/>
          <w:bCs/>
        </w:rPr>
        <w:t xml:space="preserve">/favicon.ico </w:t>
      </w:r>
      <w:r>
        <w:t xml:space="preserve">par celui contenu dans </w:t>
      </w:r>
      <w:r w:rsidR="00AA3DDC">
        <w:rPr>
          <w:i/>
          <w:iCs/>
        </w:rPr>
        <w:t>S01.1_Lab2_FichiersComplementaires</w:t>
      </w:r>
    </w:p>
    <w:p w14:paraId="247733B4" w14:textId="77777777" w:rsidR="009B6B47" w:rsidRDefault="009B6B47" w:rsidP="009B6B47"/>
    <w:p w14:paraId="3736CD72" w14:textId="77777777" w:rsidR="004966BA" w:rsidRDefault="004966BA" w:rsidP="009B6B47"/>
    <w:p w14:paraId="275AA819" w14:textId="77777777" w:rsidR="004966BA" w:rsidRPr="00FA41E8" w:rsidRDefault="004966BA" w:rsidP="009B6B47"/>
    <w:p w14:paraId="0C075391" w14:textId="1181F62B" w:rsidR="009B6B47" w:rsidRPr="00285B53" w:rsidRDefault="009B6B47" w:rsidP="009B6B47">
      <w:pPr>
        <w:pStyle w:val="Titre3"/>
      </w:pPr>
      <w:r>
        <w:lastRenderedPageBreak/>
        <w:t>Modification du layout et application d'un style bootswatch</w:t>
      </w:r>
    </w:p>
    <w:p w14:paraId="101D869E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Style</w:t>
      </w:r>
    </w:p>
    <w:p w14:paraId="57C223EE" w14:textId="77777777" w:rsidR="009B6B47" w:rsidRPr="00070CAE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070CAE">
        <w:t xml:space="preserve">Dans votre dossier de Solution/Projet </w:t>
      </w:r>
      <w:proofErr w:type="spellStart"/>
      <w:r w:rsidRPr="00070CAE">
        <w:rPr>
          <w:b/>
          <w:bCs/>
        </w:rPr>
        <w:t>ZombieParty</w:t>
      </w:r>
      <w:proofErr w:type="spellEnd"/>
      <w:r w:rsidRPr="00070CAE">
        <w:t>:</w:t>
      </w:r>
    </w:p>
    <w:p w14:paraId="4DE934B5" w14:textId="7319C940" w:rsidR="009B6B47" w:rsidRPr="00C314F9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Remplacez le fichier </w:t>
      </w:r>
      <w:proofErr w:type="spellStart"/>
      <w:r w:rsidRPr="00C14E96">
        <w:t>fichier</w:t>
      </w:r>
      <w:proofErr w:type="spellEnd"/>
      <w:r w:rsidRPr="00C14E96">
        <w:t xml:space="preserve"> </w:t>
      </w:r>
      <w:proofErr w:type="spellStart"/>
      <w:r w:rsidRPr="00C14E96">
        <w:rPr>
          <w:b/>
          <w:bCs/>
        </w:rPr>
        <w:t>wwwroot</w:t>
      </w:r>
      <w:proofErr w:type="spellEnd"/>
      <w:r w:rsidRPr="00C14E96">
        <w:rPr>
          <w:b/>
          <w:bCs/>
        </w:rPr>
        <w:t>/</w:t>
      </w:r>
      <w:proofErr w:type="spellStart"/>
      <w:r w:rsidRPr="00C14E96">
        <w:rPr>
          <w:b/>
          <w:bCs/>
        </w:rPr>
        <w:t>css</w:t>
      </w:r>
      <w:proofErr w:type="spellEnd"/>
      <w:r w:rsidRPr="00C14E96">
        <w:rPr>
          <w:b/>
          <w:bCs/>
        </w:rPr>
        <w:t>/</w:t>
      </w:r>
      <w:r>
        <w:rPr>
          <w:b/>
          <w:bCs/>
        </w:rPr>
        <w:t xml:space="preserve">site.css </w:t>
      </w:r>
      <w:r>
        <w:t xml:space="preserve">par celui contenu dans </w:t>
      </w:r>
      <w:r w:rsidRPr="00320776">
        <w:rPr>
          <w:i/>
          <w:iCs/>
        </w:rPr>
        <w:t>S01</w:t>
      </w:r>
      <w:r w:rsidR="00FF5D83">
        <w:rPr>
          <w:i/>
          <w:iCs/>
        </w:rPr>
        <w:t>_Lab2</w:t>
      </w:r>
      <w:r w:rsidRPr="00320776">
        <w:rPr>
          <w:i/>
          <w:iCs/>
        </w:rPr>
        <w:t>_FichiersComplementaires</w:t>
      </w:r>
    </w:p>
    <w:p w14:paraId="0697D607" w14:textId="77777777" w:rsidR="009B6B47" w:rsidRPr="002D5EA2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Testez</w:t>
      </w:r>
    </w:p>
    <w:p w14:paraId="09FA8EF5" w14:textId="7F5E4E75" w:rsidR="009B6B47" w:rsidRDefault="00B12F05" w:rsidP="00B12F05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FF4DFFA" wp14:editId="6D506F81">
            <wp:extent cx="4265549" cy="2152650"/>
            <wp:effectExtent l="152400" t="152400" r="363855" b="361950"/>
            <wp:docPr id="19" name="Image 19" descr="Une image contenant texte, nuage, capture d’écran, natu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nuage, capture d’écran, natur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2310" cy="2166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4AFA42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Bootstrap/</w:t>
      </w:r>
      <w:proofErr w:type="spellStart"/>
      <w:r>
        <w:rPr>
          <w:b/>
          <w:bCs/>
        </w:rPr>
        <w:t>bootswatch</w:t>
      </w:r>
      <w:proofErr w:type="spellEnd"/>
    </w:p>
    <w:p w14:paraId="136FAB18" w14:textId="77777777" w:rsidR="009B6B47" w:rsidRPr="00F667AB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F667AB">
        <w:t>Alle</w:t>
      </w:r>
      <w:r>
        <w:t>z</w:t>
      </w:r>
      <w:r w:rsidRPr="00F667AB">
        <w:t xml:space="preserve"> sur le site : </w:t>
      </w:r>
      <w:hyperlink r:id="rId20" w:history="1">
        <w:r w:rsidRPr="00B92F70">
          <w:rPr>
            <w:rStyle w:val="Lienhypertexte"/>
          </w:rPr>
          <w:t>Bootswatch.com</w:t>
        </w:r>
      </w:hyperlink>
    </w:p>
    <w:p w14:paraId="3E036799" w14:textId="069D9695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5D6901">
        <w:t>Choisi</w:t>
      </w:r>
      <w:r>
        <w:t>ssez</w:t>
      </w:r>
      <w:r w:rsidRPr="005D6901">
        <w:t xml:space="preserve"> un thème et télécharger le</w:t>
      </w:r>
      <w:r w:rsidR="005B6BE9">
        <w:t>s</w:t>
      </w:r>
      <w:r w:rsidRPr="005D6901">
        <w:t xml:space="preserve"> CSS</w:t>
      </w:r>
      <w:r w:rsidR="005B6BE9">
        <w:t>,</w:t>
      </w:r>
      <w:r>
        <w:t xml:space="preserve"> </w:t>
      </w:r>
      <w:r w:rsidR="005B6BE9" w:rsidRPr="00CB30F3">
        <w:rPr>
          <w:b/>
          <w:bCs/>
        </w:rPr>
        <w:t>bootstrap.css</w:t>
      </w:r>
      <w:r w:rsidR="005B6BE9">
        <w:rPr>
          <w:b/>
          <w:bCs/>
        </w:rPr>
        <w:t xml:space="preserve"> </w:t>
      </w:r>
      <w:r w:rsidR="00304B6F">
        <w:t xml:space="preserve">et </w:t>
      </w:r>
      <w:r w:rsidR="005B6BE9" w:rsidRPr="005B6BE9">
        <w:rPr>
          <w:b/>
          <w:bCs/>
        </w:rPr>
        <w:t>bootstrap.min.css</w:t>
      </w:r>
      <w:r w:rsidR="005B6BE9" w:rsidRPr="005B6BE9">
        <w:t xml:space="preserve"> </w:t>
      </w:r>
      <w:r>
        <w:t xml:space="preserve">(Celui de la solution est </w:t>
      </w:r>
      <w:r w:rsidRPr="00703957">
        <w:rPr>
          <w:b/>
          <w:bCs/>
        </w:rPr>
        <w:t>United</w:t>
      </w:r>
      <w:r>
        <w:t>, couleurs Halloween)</w:t>
      </w:r>
    </w:p>
    <w:p w14:paraId="23AA350C" w14:textId="3556FF39" w:rsidR="009B6B47" w:rsidRPr="00CB30F3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CB30F3">
        <w:t xml:space="preserve">Dans le dossier du projet, </w:t>
      </w:r>
      <w:r>
        <w:t>r</w:t>
      </w:r>
      <w:r w:rsidRPr="00CB30F3">
        <w:t>emplace</w:t>
      </w:r>
      <w:r>
        <w:t>z</w:t>
      </w:r>
      <w:r w:rsidRPr="00CB30F3">
        <w:t xml:space="preserve"> le fichier </w:t>
      </w:r>
      <w:proofErr w:type="spellStart"/>
      <w:r w:rsidRPr="00CB30F3">
        <w:rPr>
          <w:b/>
          <w:bCs/>
        </w:rPr>
        <w:t>wwwroot</w:t>
      </w:r>
      <w:proofErr w:type="spellEnd"/>
      <w:r w:rsidRPr="00CB30F3">
        <w:rPr>
          <w:b/>
          <w:bCs/>
        </w:rPr>
        <w:t>/lib/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>/</w:t>
      </w:r>
      <w:proofErr w:type="spellStart"/>
      <w:r w:rsidRPr="00CB30F3">
        <w:rPr>
          <w:b/>
          <w:bCs/>
        </w:rPr>
        <w:t>dist</w:t>
      </w:r>
      <w:proofErr w:type="spellEnd"/>
      <w:r w:rsidRPr="00CB30F3">
        <w:rPr>
          <w:b/>
          <w:bCs/>
        </w:rPr>
        <w:t>/</w:t>
      </w:r>
      <w:proofErr w:type="spellStart"/>
      <w:r w:rsidRPr="00CB30F3">
        <w:rPr>
          <w:b/>
          <w:bCs/>
        </w:rPr>
        <w:t>css</w:t>
      </w:r>
      <w:proofErr w:type="spellEnd"/>
      <w:r w:rsidRPr="00CB30F3">
        <w:rPr>
          <w:b/>
          <w:bCs/>
        </w:rPr>
        <w:t>/bootstrap.css</w:t>
      </w:r>
      <w:r w:rsidR="005B6BE9">
        <w:rPr>
          <w:b/>
          <w:bCs/>
        </w:rPr>
        <w:t xml:space="preserve"> </w:t>
      </w:r>
      <w:r w:rsidR="005B6BE9" w:rsidRPr="005B6BE9">
        <w:t>et</w:t>
      </w:r>
      <w:r w:rsidR="005B6BE9">
        <w:rPr>
          <w:b/>
          <w:bCs/>
        </w:rPr>
        <w:t xml:space="preserve"> </w:t>
      </w:r>
      <w:r w:rsidR="005B6BE9" w:rsidRPr="005B6BE9">
        <w:rPr>
          <w:b/>
          <w:bCs/>
        </w:rPr>
        <w:t>bootstrap.min.css</w:t>
      </w:r>
      <w:r w:rsidRPr="00CB30F3">
        <w:rPr>
          <w:b/>
          <w:bCs/>
        </w:rPr>
        <w:t xml:space="preserve"> </w:t>
      </w:r>
      <w:r w:rsidRPr="00CB30F3">
        <w:t xml:space="preserve">par </w:t>
      </w:r>
      <w:r w:rsidR="00304B6F">
        <w:t>ceux</w:t>
      </w:r>
      <w:r w:rsidRPr="00CB30F3">
        <w:t xml:space="preserve"> téléchargé</w:t>
      </w:r>
      <w:r w:rsidR="005B6BE9">
        <w:t>s</w:t>
      </w:r>
    </w:p>
    <w:p w14:paraId="53C1C661" w14:textId="59BCB38D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T</w:t>
      </w:r>
      <w:r w:rsidRPr="000357E0">
        <w:t>este</w:t>
      </w:r>
      <w:r>
        <w:t>z:</w:t>
      </w:r>
      <w:r w:rsidRPr="000357E0">
        <w:t xml:space="preserve"> </w:t>
      </w:r>
      <w:r w:rsidR="009B3CF9">
        <w:t xml:space="preserve">Ce devrait être </w:t>
      </w:r>
      <w:r w:rsidRPr="000357E0">
        <w:t xml:space="preserve">NON concluant </w:t>
      </w:r>
      <w:r>
        <w:t xml:space="preserve">pour les </w:t>
      </w:r>
      <w:r w:rsidRPr="000357E0">
        <w:t>c</w:t>
      </w:r>
      <w:r>
        <w:t>ouleurs</w:t>
      </w:r>
    </w:p>
    <w:p w14:paraId="4BE459D8" w14:textId="7F646DFF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Sur le site de </w:t>
      </w:r>
      <w:proofErr w:type="spellStart"/>
      <w:r>
        <w:t>Bootswatch</w:t>
      </w:r>
      <w:proofErr w:type="spellEnd"/>
      <w:r>
        <w:t xml:space="preserve">, allez voir </w:t>
      </w:r>
      <w:proofErr w:type="spellStart"/>
      <w:r>
        <w:t>Preview</w:t>
      </w:r>
      <w:proofErr w:type="spellEnd"/>
      <w:r>
        <w:t xml:space="preserve"> du modèle choisi</w:t>
      </w:r>
      <w:r w:rsidR="00C64FCE">
        <w:t xml:space="preserve"> afin de découvrir pourquoi..</w:t>
      </w:r>
      <w:r>
        <w:t>.</w:t>
      </w:r>
    </w:p>
    <w:p w14:paraId="0B020A3B" w14:textId="7BE13DD7" w:rsidR="00C64FCE" w:rsidRPr="00BC6620" w:rsidRDefault="00C64FCE" w:rsidP="00C64FCE">
      <w:pPr>
        <w:spacing w:before="0" w:after="160" w:line="259" w:lineRule="auto"/>
      </w:pPr>
      <w:r w:rsidRPr="00C64FCE">
        <w:rPr>
          <w:noProof/>
        </w:rPr>
        <w:drawing>
          <wp:inline distT="0" distB="0" distL="0" distR="0" wp14:anchorId="0B0E4C8E" wp14:editId="04282077">
            <wp:extent cx="6404610" cy="17830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5283" w14:textId="77777777" w:rsidR="004966BA" w:rsidRDefault="004966BA">
      <w:pPr>
        <w:rPr>
          <w:b/>
          <w:bCs/>
        </w:rPr>
      </w:pPr>
      <w:r>
        <w:rPr>
          <w:b/>
          <w:bCs/>
        </w:rPr>
        <w:br w:type="page"/>
      </w:r>
    </w:p>
    <w:p w14:paraId="440E5EC9" w14:textId="5BEF9F1F" w:rsidR="009B6B47" w:rsidRDefault="009B6B47" w:rsidP="009B6B47">
      <w:pPr>
        <w:rPr>
          <w:b/>
          <w:bCs/>
        </w:rPr>
      </w:pPr>
      <w:r>
        <w:rPr>
          <w:b/>
          <w:bCs/>
        </w:rPr>
        <w:lastRenderedPageBreak/>
        <w:t>Modifier _</w:t>
      </w:r>
      <w:proofErr w:type="spellStart"/>
      <w:r>
        <w:rPr>
          <w:b/>
          <w:bCs/>
        </w:rPr>
        <w:t>Layout</w:t>
      </w:r>
      <w:proofErr w:type="spellEnd"/>
      <w:r>
        <w:rPr>
          <w:b/>
          <w:bCs/>
        </w:rPr>
        <w:t>,</w:t>
      </w:r>
      <w:r w:rsidR="00C64FCE">
        <w:rPr>
          <w:b/>
          <w:bCs/>
        </w:rPr>
        <w:t xml:space="preserve"> </w:t>
      </w:r>
      <w:r w:rsidR="00C64FCE">
        <w:t>afin d’utiliser les bonnes classes CSS</w:t>
      </w:r>
    </w:p>
    <w:p w14:paraId="765718B6" w14:textId="77777777" w:rsidR="009B6B47" w:rsidRPr="006A41A1" w:rsidRDefault="009B6B47" w:rsidP="009B6B47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6A41A1">
        <w:t xml:space="preserve">Dans </w:t>
      </w:r>
      <w:proofErr w:type="spellStart"/>
      <w:r w:rsidRPr="006A41A1">
        <w:rPr>
          <w:b/>
          <w:bCs/>
        </w:rPr>
        <w:t>Views</w:t>
      </w:r>
      <w:proofErr w:type="spellEnd"/>
      <w:r w:rsidRPr="006A41A1">
        <w:rPr>
          <w:b/>
          <w:bCs/>
        </w:rPr>
        <w:t>/</w:t>
      </w:r>
      <w:proofErr w:type="spellStart"/>
      <w:r w:rsidRPr="006A41A1">
        <w:rPr>
          <w:b/>
          <w:bCs/>
        </w:rPr>
        <w:t>Shared</w:t>
      </w:r>
      <w:proofErr w:type="spellEnd"/>
      <w:r w:rsidRPr="006A41A1">
        <w:rPr>
          <w:b/>
          <w:bCs/>
        </w:rPr>
        <w:t>/_</w:t>
      </w:r>
      <w:proofErr w:type="spellStart"/>
      <w:r w:rsidRPr="006A41A1">
        <w:rPr>
          <w:b/>
          <w:bCs/>
        </w:rPr>
        <w:t>Layout</w:t>
      </w:r>
      <w:proofErr w:type="spellEnd"/>
      <w:r w:rsidRPr="006A41A1">
        <w:rPr>
          <w:b/>
          <w:bCs/>
        </w:rPr>
        <w:t xml:space="preserve">, </w:t>
      </w:r>
      <w:r w:rsidRPr="006A41A1">
        <w:t xml:space="preserve">remplacez les deux classes de la </w:t>
      </w:r>
      <w:proofErr w:type="spellStart"/>
      <w:r w:rsidRPr="006A41A1">
        <w:rPr>
          <w:b/>
          <w:bCs/>
        </w:rPr>
        <w:t>nav</w:t>
      </w:r>
      <w:proofErr w:type="spellEnd"/>
      <w:r w:rsidRPr="006A41A1">
        <w:rPr>
          <w:b/>
          <w:bCs/>
        </w:rPr>
        <w:t xml:space="preserve"> bar:</w:t>
      </w:r>
    </w:p>
    <w:p w14:paraId="065BFA34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proofErr w:type="spellStart"/>
      <w:proofErr w:type="gramStart"/>
      <w:r w:rsidRPr="00332721">
        <w:rPr>
          <w:rFonts w:ascii="Consolas" w:hAnsi="Consolas" w:cs="Consolas"/>
          <w:sz w:val="19"/>
          <w:szCs w:val="19"/>
        </w:rPr>
        <w:t>navbar</w:t>
      </w:r>
      <w:proofErr w:type="spellEnd"/>
      <w:proofErr w:type="gramEnd"/>
      <w:r w:rsidRPr="00332721">
        <w:rPr>
          <w:rFonts w:ascii="Consolas" w:hAnsi="Consolas" w:cs="Consolas"/>
          <w:sz w:val="19"/>
          <w:szCs w:val="19"/>
        </w:rPr>
        <w:t>-light</w:t>
      </w:r>
    </w:p>
    <w:p w14:paraId="119A4894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proofErr w:type="spellStart"/>
      <w:proofErr w:type="gramStart"/>
      <w:r w:rsidRPr="00332721">
        <w:rPr>
          <w:rFonts w:ascii="Consolas" w:hAnsi="Consolas" w:cs="Consolas"/>
          <w:sz w:val="19"/>
          <w:szCs w:val="19"/>
        </w:rPr>
        <w:t>bg</w:t>
      </w:r>
      <w:proofErr w:type="spellEnd"/>
      <w:proofErr w:type="gramEnd"/>
      <w:r w:rsidRPr="00332721">
        <w:rPr>
          <w:rFonts w:ascii="Consolas" w:hAnsi="Consolas" w:cs="Consolas"/>
          <w:sz w:val="19"/>
          <w:szCs w:val="19"/>
        </w:rPr>
        <w:t>-white</w:t>
      </w:r>
    </w:p>
    <w:p w14:paraId="66DF0545" w14:textId="77777777" w:rsidR="009B6B47" w:rsidRPr="00D313C9" w:rsidRDefault="009B6B47" w:rsidP="009B6B47">
      <w:pPr>
        <w:ind w:left="360" w:firstLine="360"/>
        <w:rPr>
          <w:b/>
          <w:bCs/>
        </w:rPr>
      </w:pPr>
      <w:r w:rsidRPr="00D313C9">
        <w:rPr>
          <w:rFonts w:ascii="Consolas" w:hAnsi="Consolas" w:cs="Consolas"/>
          <w:b/>
          <w:bCs/>
          <w:sz w:val="19"/>
          <w:szCs w:val="19"/>
        </w:rPr>
        <w:t>Par:</w:t>
      </w:r>
    </w:p>
    <w:p w14:paraId="14DA080D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proofErr w:type="spellStart"/>
      <w:proofErr w:type="gramStart"/>
      <w:r w:rsidRPr="00332721">
        <w:rPr>
          <w:rFonts w:ascii="Consolas" w:hAnsi="Consolas" w:cs="Consolas"/>
          <w:sz w:val="19"/>
          <w:szCs w:val="19"/>
        </w:rPr>
        <w:t>navbar</w:t>
      </w:r>
      <w:proofErr w:type="gramEnd"/>
      <w:r w:rsidRPr="00332721"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dark</w:t>
      </w:r>
      <w:proofErr w:type="spellEnd"/>
    </w:p>
    <w:p w14:paraId="0B73A85A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proofErr w:type="spellStart"/>
      <w:proofErr w:type="gramStart"/>
      <w:r w:rsidRPr="00332721">
        <w:rPr>
          <w:rFonts w:ascii="Consolas" w:hAnsi="Consolas" w:cs="Consolas"/>
          <w:sz w:val="19"/>
          <w:szCs w:val="19"/>
        </w:rPr>
        <w:t>bg</w:t>
      </w:r>
      <w:proofErr w:type="gramEnd"/>
      <w:r w:rsidRPr="00332721"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primary</w:t>
      </w:r>
      <w:proofErr w:type="spellEnd"/>
    </w:p>
    <w:p w14:paraId="0E023B8B" w14:textId="29E140BE" w:rsidR="008E73D1" w:rsidRPr="00BC6620" w:rsidRDefault="008E73D1" w:rsidP="008E73D1">
      <w:pPr>
        <w:pStyle w:val="Paragraphedeliste"/>
        <w:numPr>
          <w:ilvl w:val="0"/>
          <w:numId w:val="17"/>
        </w:numPr>
        <w:spacing w:before="0" w:after="160" w:line="259" w:lineRule="auto"/>
      </w:pPr>
      <w:bookmarkStart w:id="0" w:name="_Hlk80609683"/>
      <w:r>
        <w:t>T</w:t>
      </w:r>
      <w:r w:rsidRPr="000357E0">
        <w:t>este</w:t>
      </w:r>
      <w:r>
        <w:t>z</w:t>
      </w:r>
      <w:r w:rsidR="00C64FCE">
        <w:t xml:space="preserve"> et adaptez</w:t>
      </w:r>
      <w:r>
        <w:t xml:space="preserve"> (il sera peut-être nécessaire de vider la cache du navigateur</w:t>
      </w:r>
      <w:r w:rsidR="009B3CF9">
        <w:t xml:space="preserve"> (ctrl+F5</w:t>
      </w:r>
      <w:r>
        <w:t>)</w:t>
      </w:r>
    </w:p>
    <w:bookmarkEnd w:id="0"/>
    <w:p w14:paraId="06B30D9B" w14:textId="77777777" w:rsidR="008E73D1" w:rsidRPr="00D21F24" w:rsidRDefault="008E73D1" w:rsidP="008E73D1"/>
    <w:p w14:paraId="1E1D9913" w14:textId="12E1D318" w:rsidR="008E73D1" w:rsidRDefault="008E73D1" w:rsidP="008E73D1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5F0B84">
        <w:t>Remplace</w:t>
      </w:r>
      <w:r>
        <w:t>z</w:t>
      </w:r>
      <w:r w:rsidRPr="005F0B84">
        <w:t xml:space="preserve"> le nom de l’application </w:t>
      </w:r>
      <w:r>
        <w:t>(</w:t>
      </w:r>
      <w:proofErr w:type="spellStart"/>
      <w:r>
        <w:t>ZombieParty</w:t>
      </w:r>
      <w:proofErr w:type="spellEnd"/>
      <w:r>
        <w:t>)</w:t>
      </w:r>
      <w:r w:rsidRPr="005F0B84">
        <w:t xml:space="preserve">dans le coin gauche de la </w:t>
      </w:r>
      <w:proofErr w:type="spellStart"/>
      <w:r w:rsidRPr="00D21F24">
        <w:rPr>
          <w:b/>
          <w:bCs/>
        </w:rPr>
        <w:t>nav</w:t>
      </w:r>
      <w:proofErr w:type="spellEnd"/>
      <w:r w:rsidRPr="00D21F24">
        <w:rPr>
          <w:b/>
          <w:bCs/>
        </w:rPr>
        <w:t xml:space="preserve"> bar</w:t>
      </w:r>
      <w:r>
        <w:rPr>
          <w:b/>
          <w:bCs/>
        </w:rPr>
        <w:t xml:space="preserve"> </w:t>
      </w:r>
      <w:r>
        <w:t xml:space="preserve">par l'image </w:t>
      </w:r>
      <w:r w:rsidRPr="00FD607D">
        <w:rPr>
          <w:b/>
          <w:bCs/>
        </w:rPr>
        <w:t>images/</w:t>
      </w:r>
      <w:proofErr w:type="spellStart"/>
      <w:r w:rsidRPr="00FD607D">
        <w:rPr>
          <w:b/>
          <w:bCs/>
        </w:rPr>
        <w:t>imagesLayout</w:t>
      </w:r>
      <w:proofErr w:type="spellEnd"/>
      <w:r w:rsidRPr="00FD607D">
        <w:rPr>
          <w:b/>
          <w:bCs/>
        </w:rPr>
        <w:t xml:space="preserve">/tile.png </w:t>
      </w:r>
      <w:r>
        <w:t xml:space="preserve">(balise </w:t>
      </w:r>
      <w:proofErr w:type="spellStart"/>
      <w:r>
        <w:t>img</w:t>
      </w:r>
      <w:proofErr w:type="spellEnd"/>
      <w:r w:rsidR="001F0B5A">
        <w:t>)</w:t>
      </w:r>
    </w:p>
    <w:p w14:paraId="7B982AF6" w14:textId="3D64DD9D" w:rsidR="001C779D" w:rsidRPr="006A165F" w:rsidRDefault="001C779D" w:rsidP="006A16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right="872"/>
        <w:rPr>
          <w:rFonts w:ascii="Consolas" w:hAnsi="Consolas"/>
          <w:lang w:val="en-CA"/>
        </w:rPr>
      </w:pPr>
      <w:r w:rsidRPr="006A165F">
        <w:rPr>
          <w:rFonts w:ascii="Consolas" w:hAnsi="Consolas"/>
          <w:lang w:val="en-CA"/>
        </w:rPr>
        <w:t>&lt;a class="navbar-brand" asp-area="" asp-controller="Home" asp-action="Index</w:t>
      </w:r>
      <w:r w:rsidRPr="002E749C">
        <w:rPr>
          <w:rFonts w:ascii="Consolas" w:hAnsi="Consolas"/>
          <w:lang w:val="en-CA"/>
        </w:rPr>
        <w:t>"&gt;</w:t>
      </w:r>
      <w:r w:rsidRPr="00861F5C">
        <w:rPr>
          <w:rFonts w:ascii="Consolas" w:hAnsi="Consolas"/>
          <w:highlight w:val="green"/>
          <w:lang w:val="en-CA"/>
        </w:rPr>
        <w:t>&lt;</w:t>
      </w:r>
      <w:proofErr w:type="spellStart"/>
      <w:r w:rsidRPr="00861F5C">
        <w:rPr>
          <w:rFonts w:ascii="Consolas" w:hAnsi="Consolas"/>
          <w:highlight w:val="green"/>
          <w:lang w:val="en-CA"/>
        </w:rPr>
        <w:t>img</w:t>
      </w:r>
      <w:proofErr w:type="spellEnd"/>
      <w:r w:rsidRPr="00861F5C">
        <w:rPr>
          <w:rFonts w:ascii="Consolas" w:hAnsi="Consolas"/>
          <w:highlight w:val="green"/>
          <w:lang w:val="en-CA"/>
        </w:rPr>
        <w:t xml:space="preserve"> </w:t>
      </w:r>
      <w:proofErr w:type="spellStart"/>
      <w:r w:rsidRPr="00861F5C">
        <w:rPr>
          <w:rFonts w:ascii="Consolas" w:hAnsi="Consolas"/>
          <w:highlight w:val="green"/>
          <w:lang w:val="en-CA"/>
        </w:rPr>
        <w:t>src</w:t>
      </w:r>
      <w:proofErr w:type="spellEnd"/>
      <w:r w:rsidRPr="00861F5C">
        <w:rPr>
          <w:rFonts w:ascii="Consolas" w:hAnsi="Consolas"/>
          <w:highlight w:val="green"/>
          <w:lang w:val="en-CA"/>
        </w:rPr>
        <w:t>="~/images/</w:t>
      </w:r>
      <w:proofErr w:type="spellStart"/>
      <w:r w:rsidRPr="00861F5C">
        <w:rPr>
          <w:rFonts w:ascii="Consolas" w:hAnsi="Consolas"/>
          <w:highlight w:val="green"/>
          <w:lang w:val="en-CA"/>
        </w:rPr>
        <w:t>imagesLayout</w:t>
      </w:r>
      <w:proofErr w:type="spellEnd"/>
      <w:r w:rsidRPr="00861F5C">
        <w:rPr>
          <w:rFonts w:ascii="Consolas" w:hAnsi="Consolas"/>
          <w:highlight w:val="green"/>
          <w:lang w:val="en-CA"/>
        </w:rPr>
        <w:t>/tile.png" /&gt;</w:t>
      </w:r>
      <w:r w:rsidRPr="006A165F">
        <w:rPr>
          <w:rFonts w:ascii="Consolas" w:hAnsi="Consolas"/>
          <w:lang w:val="en-CA"/>
        </w:rPr>
        <w:t>&lt;/a&gt;</w:t>
      </w:r>
    </w:p>
    <w:p w14:paraId="61901E00" w14:textId="77777777" w:rsidR="00BF2096" w:rsidRPr="00BC6620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T</w:t>
      </w:r>
      <w:r w:rsidRPr="000357E0">
        <w:t>este</w:t>
      </w:r>
      <w:r>
        <w:t>z</w:t>
      </w:r>
    </w:p>
    <w:p w14:paraId="70DBD0B2" w14:textId="4474F72C" w:rsidR="00BF2096" w:rsidRPr="005F0B84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Ajoutez votre nom dans le</w:t>
      </w:r>
      <w:r w:rsidR="008E02EA">
        <w:t xml:space="preserve"> pied de page</w:t>
      </w:r>
      <w:r>
        <w:t xml:space="preserve"> </w:t>
      </w:r>
      <w:r w:rsidR="008E02EA">
        <w:t>(</w:t>
      </w:r>
      <w:proofErr w:type="spellStart"/>
      <w:r w:rsidRPr="00CC3739">
        <w:rPr>
          <w:b/>
          <w:bCs/>
        </w:rPr>
        <w:t>Footer</w:t>
      </w:r>
      <w:proofErr w:type="spellEnd"/>
      <w:r w:rsidR="008E02EA">
        <w:rPr>
          <w:b/>
          <w:bCs/>
        </w:rPr>
        <w:t>)</w:t>
      </w:r>
      <w:r>
        <w:rPr>
          <w:b/>
          <w:bCs/>
        </w:rPr>
        <w:t xml:space="preserve">, </w:t>
      </w:r>
      <w:r>
        <w:t>après le nom de l'application</w:t>
      </w:r>
    </w:p>
    <w:p w14:paraId="072214DC" w14:textId="444234CB" w:rsidR="00C64FCE" w:rsidRDefault="005F50AC" w:rsidP="004966BA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E8F309F" wp14:editId="1A3032C6">
            <wp:extent cx="4495800" cy="2903121"/>
            <wp:effectExtent l="152400" t="152400" r="361950" b="35496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6972" cy="2936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1770D" w14:textId="77777777" w:rsidR="00F46218" w:rsidRPr="000A6F2B" w:rsidRDefault="00F46218" w:rsidP="00F46218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3BE100D2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41E93CA0" w14:textId="77777777" w:rsidR="00F46218" w:rsidRPr="00FC2466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2BC792C7" w14:textId="3EC6C21A" w:rsidR="00F46218" w:rsidRPr="007E2E85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Validez les modification</w:t>
      </w:r>
      <w:r w:rsidR="009B3CF9">
        <w:t>s</w:t>
      </w:r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2256AF2A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Commentez en respectant les standards proposés (vous serez noté là-dessus):</w:t>
      </w:r>
    </w:p>
    <w:p w14:paraId="728AB40C" w14:textId="77777777" w:rsidR="00F46218" w:rsidRPr="0072123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DGN Design du Projet Web</w:t>
      </w:r>
    </w:p>
    <w:p w14:paraId="4E2A2FBD" w14:textId="77777777" w:rsidR="00F4621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757829">
        <w:t>Modification du CSS, application d</w:t>
      </w:r>
      <w:r>
        <w:t xml:space="preserve">e la librairie </w:t>
      </w:r>
      <w:proofErr w:type="spellStart"/>
      <w:r>
        <w:t>Bootswatch</w:t>
      </w:r>
      <w:proofErr w:type="spellEnd"/>
      <w:r>
        <w:t xml:space="preserve"> et ajout des images du design.</w:t>
      </w:r>
    </w:p>
    <w:p w14:paraId="43763768" w14:textId="77777777" w:rsidR="00F46218" w:rsidRPr="001C42FF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29387124" w14:textId="77777777" w:rsidR="00F46218" w:rsidRPr="001C42FF" w:rsidRDefault="00F46218" w:rsidP="00F46218">
      <w:pPr>
        <w:ind w:left="360"/>
      </w:pPr>
      <w:r w:rsidRPr="001C42FF">
        <w:rPr>
          <w:highlight w:val="yellow"/>
        </w:rPr>
        <w:lastRenderedPageBreak/>
        <w:t>NOTE: les changements sont enregistrés dans le repo</w:t>
      </w:r>
      <w:r w:rsidRPr="009B3CF9">
        <w:rPr>
          <w:b/>
          <w:bCs/>
          <w:highlight w:val="yellow"/>
        </w:rPr>
        <w:t>. LOCAL SEULEMENT</w:t>
      </w:r>
    </w:p>
    <w:p w14:paraId="04AAE9A4" w14:textId="53BE78B7" w:rsidR="00CC4DE5" w:rsidRDefault="00CC4DE5" w:rsidP="002271E1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012264">
        <w:t>Sur GitHub, dans votre Repository</w:t>
      </w:r>
      <w:r w:rsidR="00DD0ABC">
        <w:t>, a</w:t>
      </w:r>
      <w:r>
        <w:t xml:space="preserve">llez sur la branche de la séance, ouvrez le dossier de la solution </w:t>
      </w:r>
      <w:proofErr w:type="spellStart"/>
      <w:r w:rsidRPr="002271E1">
        <w:t>ZombieParty</w:t>
      </w:r>
      <w:proofErr w:type="spellEnd"/>
    </w:p>
    <w:p w14:paraId="4585B0C6" w14:textId="4D8E0C3C" w:rsidR="007F0E66" w:rsidRDefault="007F0E66" w:rsidP="00073AD4">
      <w:pPr>
        <w:spacing w:before="0" w:after="160" w:line="259" w:lineRule="auto"/>
        <w:ind w:left="720"/>
      </w:pPr>
      <w:r>
        <w:t>Aucune modification n’est visible</w:t>
      </w:r>
    </w:p>
    <w:p w14:paraId="75593C2E" w14:textId="6AAC4D55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"Poussez" </w:t>
      </w:r>
      <w:r w:rsidR="008E02EA">
        <w:t>(</w:t>
      </w:r>
      <w:r>
        <w:rPr>
          <w:b/>
          <w:bCs/>
        </w:rPr>
        <w:t>Push</w:t>
      </w:r>
      <w:r w:rsidR="008E02EA">
        <w:rPr>
          <w:b/>
          <w:bCs/>
        </w:rPr>
        <w:t>)</w:t>
      </w:r>
      <w:r>
        <w:t xml:space="preserve"> les modifications sur le repo en ligne </w:t>
      </w:r>
      <w:r w:rsidR="008E02EA">
        <w:t>(</w:t>
      </w:r>
      <w:proofErr w:type="spellStart"/>
      <w:r>
        <w:rPr>
          <w:b/>
          <w:bCs/>
        </w:rPr>
        <w:t>Remote</w:t>
      </w:r>
      <w:proofErr w:type="spellEnd"/>
      <w:r w:rsidR="008E02EA">
        <w:rPr>
          <w:b/>
          <w:bCs/>
        </w:rPr>
        <w:t>).</w:t>
      </w:r>
      <w:r>
        <w:t xml:space="preserve"> </w:t>
      </w:r>
      <w:r w:rsidR="008E02EA">
        <w:t>C</w:t>
      </w:r>
      <w:r>
        <w:t xml:space="preserve">liquez sur </w:t>
      </w:r>
      <w:r>
        <w:rPr>
          <w:noProof/>
        </w:rPr>
        <w:drawing>
          <wp:inline distT="0" distB="0" distL="0" distR="0" wp14:anchorId="5A74E084" wp14:editId="3E03BD14">
            <wp:extent cx="352425" cy="472568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86" cy="50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84AF" w14:textId="3B15688E" w:rsidR="00F46218" w:rsidRDefault="002271E1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Sur GitHub, a</w:t>
      </w:r>
      <w:r w:rsidR="00F46218">
        <w:t xml:space="preserve">llez sur la branche de la séance, ouvrez le dossier de la solution </w:t>
      </w:r>
      <w:proofErr w:type="spellStart"/>
      <w:r w:rsidR="00F46218">
        <w:rPr>
          <w:b/>
          <w:bCs/>
        </w:rPr>
        <w:t>ZombieParty</w:t>
      </w:r>
      <w:proofErr w:type="spellEnd"/>
    </w:p>
    <w:p w14:paraId="66B90AEF" w14:textId="77777777" w:rsidR="00F46218" w:rsidRPr="00E505E3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History</w:t>
      </w:r>
      <w:proofErr w:type="spellEnd"/>
      <w:r>
        <w:rPr>
          <w:b/>
          <w:bCs/>
        </w:rPr>
        <w:t xml:space="preserve"> </w:t>
      </w:r>
    </w:p>
    <w:p w14:paraId="63E55919" w14:textId="76BF3254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E505E3">
        <w:t>Visualisez la liste des modifications</w:t>
      </w:r>
    </w:p>
    <w:p w14:paraId="1FFAAF43" w14:textId="61992A3C" w:rsidR="00C07B05" w:rsidRPr="0055226F" w:rsidRDefault="00490383" w:rsidP="00F46218">
      <w:pPr>
        <w:pStyle w:val="Paragraphedeliste"/>
        <w:numPr>
          <w:ilvl w:val="0"/>
          <w:numId w:val="21"/>
        </w:numPr>
        <w:spacing w:before="0" w:after="160" w:line="259" w:lineRule="auto"/>
        <w:rPr>
          <w:lang w:val="en-CA"/>
        </w:rPr>
      </w:pPr>
      <w:r w:rsidRPr="009D74DB">
        <w:rPr>
          <w:lang w:val="en-CA"/>
        </w:rPr>
        <w:t xml:space="preserve">Merge </w:t>
      </w:r>
      <w:proofErr w:type="spellStart"/>
      <w:r w:rsidR="009D74DB" w:rsidRPr="009D74DB">
        <w:rPr>
          <w:b/>
          <w:bCs/>
          <w:lang w:val="en-CA"/>
        </w:rPr>
        <w:t>FCT_ProjetDesign</w:t>
      </w:r>
      <w:proofErr w:type="spellEnd"/>
      <w:r w:rsidR="009D74DB" w:rsidRPr="009D74DB">
        <w:rPr>
          <w:b/>
          <w:bCs/>
          <w:lang w:val="en-CA"/>
        </w:rPr>
        <w:t xml:space="preserve"> </w:t>
      </w:r>
      <w:r w:rsidR="009D74DB" w:rsidRPr="009D74DB">
        <w:rPr>
          <w:lang w:val="en-CA"/>
        </w:rPr>
        <w:t>into</w:t>
      </w:r>
      <w:r w:rsidR="009D74DB" w:rsidRPr="009D74DB">
        <w:rPr>
          <w:b/>
          <w:bCs/>
          <w:lang w:val="en-CA"/>
        </w:rPr>
        <w:t xml:space="preserve"> M</w:t>
      </w:r>
      <w:r w:rsidR="009D74DB">
        <w:rPr>
          <w:b/>
          <w:bCs/>
          <w:lang w:val="en-CA"/>
        </w:rPr>
        <w:t>ain</w:t>
      </w:r>
    </w:p>
    <w:p w14:paraId="14F5EA34" w14:textId="0D99CAE1" w:rsidR="00A0206F" w:rsidRDefault="0055226F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"Poussez" </w:t>
      </w:r>
      <w:r w:rsidR="008E02EA">
        <w:t>(</w:t>
      </w:r>
      <w:r>
        <w:rPr>
          <w:b/>
          <w:bCs/>
        </w:rPr>
        <w:t>Push</w:t>
      </w:r>
      <w:r w:rsidR="008E02EA">
        <w:rPr>
          <w:b/>
          <w:bCs/>
        </w:rPr>
        <w:t>)</w:t>
      </w:r>
      <w:r>
        <w:t xml:space="preserve"> les modifications sur le repo en ligne </w:t>
      </w:r>
      <w:r w:rsidR="008E02EA">
        <w:t>(</w:t>
      </w:r>
      <w:proofErr w:type="spellStart"/>
      <w:r>
        <w:rPr>
          <w:b/>
          <w:bCs/>
        </w:rPr>
        <w:t>Remote</w:t>
      </w:r>
      <w:proofErr w:type="spellEnd"/>
      <w:r w:rsidR="008E02EA">
        <w:rPr>
          <w:b/>
          <w:bCs/>
        </w:rPr>
        <w:t>).</w:t>
      </w:r>
      <w:r>
        <w:t xml:space="preserve"> </w:t>
      </w:r>
      <w:r w:rsidR="008E02EA">
        <w:t>C</w:t>
      </w:r>
      <w:r>
        <w:t xml:space="preserve">liquez sur </w:t>
      </w:r>
      <w:r>
        <w:rPr>
          <w:noProof/>
        </w:rPr>
        <w:drawing>
          <wp:inline distT="0" distB="0" distL="0" distR="0" wp14:anchorId="376AC0A9" wp14:editId="156DDFC0">
            <wp:extent cx="232486" cy="31174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E2CB" w14:textId="77777777" w:rsidR="00A0206F" w:rsidRDefault="00A0206F">
      <w:r>
        <w:br w:type="page"/>
      </w:r>
    </w:p>
    <w:p w14:paraId="39268CA8" w14:textId="5A884F44" w:rsidR="00F46218" w:rsidRDefault="00F46218" w:rsidP="00F46218">
      <w:pPr>
        <w:pStyle w:val="Titre1"/>
      </w:pPr>
      <w:r>
        <w:lastRenderedPageBreak/>
        <w:t>Fonctionnalité</w:t>
      </w:r>
      <w:r w:rsidR="00C15B5C">
        <w:t>S</w:t>
      </w:r>
      <w:r>
        <w:t xml:space="preserve"> Zombie</w:t>
      </w:r>
      <w:r w:rsidR="00C15B5C">
        <w:t xml:space="preserve"> et ZOMBIE TYPE</w:t>
      </w:r>
    </w:p>
    <w:p w14:paraId="373F7A65" w14:textId="77777777" w:rsidR="007E3FBE" w:rsidRPr="000C4172" w:rsidRDefault="007E3FBE" w:rsidP="007E3FBE">
      <w:pPr>
        <w:pStyle w:val="Titre2"/>
      </w:pPr>
      <w:r>
        <w:t>Création d’une branche pour la fonctionnalité</w:t>
      </w:r>
    </w:p>
    <w:p w14:paraId="19473BF3" w14:textId="6921CD19" w:rsidR="007E3FBE" w:rsidRPr="00B30A98" w:rsidRDefault="007E3FBE" w:rsidP="007E3FBE">
      <w:pPr>
        <w:pStyle w:val="Paragraphedeliste"/>
        <w:numPr>
          <w:ilvl w:val="0"/>
          <w:numId w:val="38"/>
        </w:numPr>
        <w:spacing w:before="0" w:after="160" w:line="259" w:lineRule="auto"/>
      </w:pPr>
      <w:r>
        <w:t xml:space="preserve">Créez une branche appelée </w:t>
      </w:r>
      <w:proofErr w:type="spellStart"/>
      <w:r>
        <w:rPr>
          <w:b/>
          <w:bCs/>
        </w:rPr>
        <w:t>FCT</w:t>
      </w:r>
      <w:r w:rsidR="00012188">
        <w:rPr>
          <w:b/>
          <w:bCs/>
        </w:rPr>
        <w:t>_Zombie</w:t>
      </w:r>
      <w:proofErr w:type="spellEnd"/>
      <w:r w:rsidR="009A3CBA">
        <w:rPr>
          <w:b/>
          <w:bCs/>
        </w:rPr>
        <w:t xml:space="preserve"> </w:t>
      </w:r>
      <w:r w:rsidR="009A3CBA">
        <w:t xml:space="preserve">à partir de la branche </w:t>
      </w:r>
      <w:r w:rsidR="009A3CBA">
        <w:rPr>
          <w:b/>
          <w:bCs/>
        </w:rPr>
        <w:t xml:space="preserve">Main </w:t>
      </w:r>
      <w:r w:rsidR="009A3CBA">
        <w:t>locale</w:t>
      </w:r>
    </w:p>
    <w:p w14:paraId="2DE3478D" w14:textId="77777777" w:rsidR="00923F50" w:rsidRDefault="00923F50" w:rsidP="00923F50">
      <w:pPr>
        <w:pStyle w:val="Titre2"/>
      </w:pPr>
      <w:r>
        <w:t>Affichage de</w:t>
      </w:r>
      <w:r w:rsidRPr="00A023C2">
        <w:t xml:space="preserve"> la liste de</w:t>
      </w:r>
      <w:r>
        <w:t>s</w:t>
      </w:r>
      <w:r w:rsidRPr="00A023C2">
        <w:t xml:space="preserve"> Zombie</w:t>
      </w:r>
      <w:r>
        <w:t>s</w:t>
      </w:r>
    </w:p>
    <w:p w14:paraId="033CB4C2" w14:textId="54096993" w:rsidR="00923F50" w:rsidRPr="00A023C2" w:rsidRDefault="00923F50" w:rsidP="00923F50">
      <w:pPr>
        <w:pStyle w:val="Titre3"/>
      </w:pPr>
      <w:r>
        <w:t xml:space="preserve">Création du </w:t>
      </w:r>
      <w:r w:rsidRPr="008D1E5C">
        <w:rPr>
          <w:i/>
          <w:iCs/>
        </w:rPr>
        <w:t>Mod</w:t>
      </w:r>
      <w:r w:rsidR="00C64FCE">
        <w:rPr>
          <w:i/>
          <w:iCs/>
        </w:rPr>
        <w:t>èle</w:t>
      </w:r>
      <w:r>
        <w:t xml:space="preserve"> Zombie</w:t>
      </w:r>
    </w:p>
    <w:p w14:paraId="4AEF235C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89059D">
        <w:t xml:space="preserve">Dans </w:t>
      </w:r>
      <w:proofErr w:type="spellStart"/>
      <w:r w:rsidRPr="00C73D51">
        <w:rPr>
          <w:b/>
          <w:bCs/>
        </w:rPr>
        <w:t>Models</w:t>
      </w:r>
      <w:proofErr w:type="spellEnd"/>
      <w:r w:rsidRPr="0089059D">
        <w:t>, crée</w:t>
      </w:r>
      <w:r>
        <w:t>z</w:t>
      </w:r>
      <w:r w:rsidRPr="0089059D">
        <w:t xml:space="preserve"> </w:t>
      </w:r>
      <w:r>
        <w:t>la classe publique Zombie</w:t>
      </w:r>
    </w:p>
    <w:p w14:paraId="532C52B2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 les propriétés suivantes à la classe:</w:t>
      </w:r>
    </w:p>
    <w:p w14:paraId="666D521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Name (string)</w:t>
      </w:r>
    </w:p>
    <w:p w14:paraId="0AF293D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Type (string)</w:t>
      </w:r>
    </w:p>
    <w:p w14:paraId="171DAEDE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Point (</w:t>
      </w:r>
      <w:proofErr w:type="spellStart"/>
      <w:r>
        <w:t>int</w:t>
      </w:r>
      <w:proofErr w:type="spellEnd"/>
      <w:r>
        <w:t>)</w:t>
      </w:r>
    </w:p>
    <w:p w14:paraId="2FE1A4AD" w14:textId="77777777" w:rsidR="005B53A8" w:rsidRDefault="005B53A8" w:rsidP="005B53A8">
      <w:pPr>
        <w:spacing w:before="0" w:after="160" w:line="259" w:lineRule="auto"/>
      </w:pPr>
    </w:p>
    <w:p w14:paraId="0F463A6D" w14:textId="77777777" w:rsidR="005B53A8" w:rsidRPr="000A6F2B" w:rsidRDefault="005B53A8" w:rsidP="005B53A8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143C1A67" w14:textId="77777777" w:rsidR="005B53A8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60CD9ABD" w14:textId="77777777" w:rsidR="005B53A8" w:rsidRPr="00FC2466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4AB61CC7" w14:textId="77777777" w:rsidR="005B53A8" w:rsidRPr="007E2E85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477AC925" w14:textId="77777777" w:rsidR="005B53A8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Commentez en respectant les standards proposés (vous serez noté là-dessus):</w:t>
      </w:r>
    </w:p>
    <w:p w14:paraId="4C837BE3" w14:textId="0A2B468C" w:rsidR="005B53A8" w:rsidRPr="00721238" w:rsidRDefault="005B53A8" w:rsidP="005B53A8">
      <w:pPr>
        <w:pStyle w:val="Paragraphedeliste"/>
        <w:numPr>
          <w:ilvl w:val="1"/>
          <w:numId w:val="27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 xml:space="preserve">FCT Zombie </w:t>
      </w:r>
      <w:r w:rsidR="00FF3542">
        <w:t>classe</w:t>
      </w:r>
    </w:p>
    <w:p w14:paraId="6B349F6F" w14:textId="393E14C5" w:rsidR="005B53A8" w:rsidRDefault="005B53A8" w:rsidP="005B53A8">
      <w:pPr>
        <w:pStyle w:val="Paragraphedeliste"/>
        <w:numPr>
          <w:ilvl w:val="1"/>
          <w:numId w:val="27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classe Zombie</w:t>
      </w:r>
    </w:p>
    <w:p w14:paraId="5CD55BB6" w14:textId="77777777" w:rsidR="005B53A8" w:rsidRPr="001C42FF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02C2EA9" w14:textId="77777777" w:rsidR="005B53A8" w:rsidRPr="001C42FF" w:rsidRDefault="005B53A8" w:rsidP="005B53A8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1FE432B8" w14:textId="4E34B184" w:rsidR="00294642" w:rsidRDefault="00294642" w:rsidP="00294642">
      <w:pPr>
        <w:pStyle w:val="Titre3"/>
      </w:pPr>
      <w:r>
        <w:t xml:space="preserve">Création du </w:t>
      </w:r>
      <w:r w:rsidR="008E02EA" w:rsidRPr="008E02EA">
        <w:t>contrôleur</w:t>
      </w:r>
      <w:r>
        <w:t xml:space="preserve"> Zombie</w:t>
      </w:r>
    </w:p>
    <w:p w14:paraId="107A769E" w14:textId="24103134" w:rsidR="0029464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A50002">
        <w:t xml:space="preserve">Ajoutez le </w:t>
      </w:r>
      <w:r w:rsidR="008E02EA">
        <w:t>contrôleur</w:t>
      </w:r>
      <w:r w:rsidRPr="00A50002">
        <w:t xml:space="preserve"> </w:t>
      </w:r>
      <w:r w:rsidRPr="00A50002">
        <w:rPr>
          <w:b/>
          <w:bCs/>
        </w:rPr>
        <w:t xml:space="preserve">Zombie </w:t>
      </w:r>
      <w:r>
        <w:t>(Controller MVC – vide)</w:t>
      </w:r>
    </w:p>
    <w:p w14:paraId="45254099" w14:textId="77777777" w:rsidR="00294642" w:rsidRPr="003249F0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Zombies dans le </w:t>
      </w:r>
      <w:proofErr w:type="spellStart"/>
      <w:r>
        <w:rPr>
          <w:b/>
          <w:bCs/>
        </w:rPr>
        <w:t>ViewBag</w:t>
      </w:r>
      <w:proofErr w:type="spellEnd"/>
    </w:p>
    <w:p w14:paraId="412C0613" w14:textId="77777777" w:rsidR="00294642" w:rsidRP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5000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>IActionResult</w:t>
      </w:r>
      <w:proofErr w:type="spellEnd"/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>Index(</w:t>
      </w:r>
      <w:proofErr w:type="gramEnd"/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50F1CE3C" w14:textId="77777777" w:rsidR="00294642" w:rsidRP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6781AAA3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this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.ViewBag.MaListe</w:t>
      </w:r>
      <w:proofErr w:type="spellEnd"/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= </w:t>
      </w:r>
      <w:r w:rsidRPr="000634F2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List&lt;Zombie&gt;()</w:t>
      </w:r>
    </w:p>
    <w:p w14:paraId="747C1D0F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{</w:t>
      </w:r>
    </w:p>
    <w:p w14:paraId="5873AD3A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LeChuck</w:t>
      </w:r>
      <w:proofErr w:type="spellEnd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Point=5,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"Fiction"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68C96FBF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"Lenore"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Point=4,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"Fiction"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12D0DEE3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Draugr</w:t>
      </w:r>
      <w:proofErr w:type="spellEnd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Point=2,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"Légendaire"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72035E8A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"Ragamuffin"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Point=5,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"Légendaire"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064EB731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Taxidermy</w:t>
      </w:r>
      <w:proofErr w:type="spellEnd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Point=1,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"Légendaire"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14D68B60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"chien de l'enfer"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Point=7,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"Fiction"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05AD9AAD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"Avogadro"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Point=9,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"Fiction"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</w:t>
      </w:r>
    </w:p>
    <w:p w14:paraId="7013862F" w14:textId="77777777" w:rsid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};</w:t>
      </w:r>
    </w:p>
    <w:p w14:paraId="380FA0C7" w14:textId="77777777" w:rsid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7B4C1" w14:textId="77777777" w:rsid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FE2E60" w14:textId="77777777" w:rsid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45DFB0" w14:textId="77777777" w:rsidR="00294642" w:rsidRDefault="00294642" w:rsidP="00294642"/>
    <w:p w14:paraId="35A30901" w14:textId="77777777" w:rsidR="00294642" w:rsidRPr="006C2BD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</w:t>
      </w:r>
      <w:r w:rsidRPr="00E97BD2">
        <w:t xml:space="preserve"> un</w:t>
      </w:r>
      <w:r>
        <w:t xml:space="preserve"> Point d’arrêt</w:t>
      </w:r>
      <w:r w:rsidRPr="00E97BD2">
        <w:t xml:space="preserve"> </w:t>
      </w:r>
      <w:r>
        <w:t>(</w:t>
      </w:r>
      <w:proofErr w:type="spellStart"/>
      <w:r w:rsidRPr="00E97BD2">
        <w:t>BreakPoint</w:t>
      </w:r>
      <w:proofErr w:type="spellEnd"/>
      <w:r>
        <w:t>) sur</w:t>
      </w:r>
      <w:r w:rsidRPr="00E97BD2">
        <w:t xml:space="preserve"> </w:t>
      </w:r>
      <w:r w:rsidRPr="00CE1997">
        <w:rPr>
          <w:b/>
          <w:bCs/>
        </w:rPr>
        <w:t>Index</w:t>
      </w:r>
    </w:p>
    <w:p w14:paraId="4A9D2954" w14:textId="77777777" w:rsidR="00294642" w:rsidRPr="00E97BD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Démarrez l’application</w:t>
      </w:r>
    </w:p>
    <w:p w14:paraId="0A475DAD" w14:textId="77777777" w:rsidR="00294642" w:rsidRPr="0057425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E97BD2">
        <w:t xml:space="preserve">Dans le navigateur, </w:t>
      </w:r>
      <w:proofErr w:type="spellStart"/>
      <w:r w:rsidRPr="00E97BD2">
        <w:rPr>
          <w:b/>
          <w:bCs/>
        </w:rPr>
        <w:t>LocalHost</w:t>
      </w:r>
      <w:proofErr w:type="spellEnd"/>
      <w:proofErr w:type="gramStart"/>
      <w:r>
        <w:rPr>
          <w:b/>
          <w:bCs/>
        </w:rPr>
        <w:t> :</w:t>
      </w:r>
      <w:proofErr w:type="spellStart"/>
      <w:r>
        <w:rPr>
          <w:b/>
          <w:bCs/>
        </w:rPr>
        <w:t>nnnnn</w:t>
      </w:r>
      <w:proofErr w:type="spellEnd"/>
      <w:proofErr w:type="gramEnd"/>
      <w:r w:rsidRPr="00E97BD2">
        <w:rPr>
          <w:b/>
          <w:bCs/>
        </w:rPr>
        <w:t>/Zombie</w:t>
      </w:r>
    </w:p>
    <w:p w14:paraId="5847AA2F" w14:textId="704D9738" w:rsidR="00294642" w:rsidRPr="00D35536" w:rsidRDefault="00294642" w:rsidP="008E02EA">
      <w:pPr>
        <w:pStyle w:val="Paragraphedeliste"/>
        <w:numPr>
          <w:ilvl w:val="0"/>
          <w:numId w:val="22"/>
        </w:numPr>
        <w:spacing w:before="0" w:after="160" w:line="259" w:lineRule="auto"/>
      </w:pPr>
      <w:r>
        <w:lastRenderedPageBreak/>
        <w:t>Dans VS, allez au pas principal suivant </w:t>
      </w:r>
      <w:r w:rsidR="008E02EA">
        <w:t>(</w:t>
      </w:r>
      <w:r>
        <w:rPr>
          <w:b/>
          <w:bCs/>
        </w:rPr>
        <w:t>F10</w:t>
      </w:r>
      <w:r w:rsidR="008E02EA">
        <w:rPr>
          <w:b/>
          <w:bCs/>
        </w:rPr>
        <w:t>)</w:t>
      </w:r>
      <w:r>
        <w:rPr>
          <w:b/>
          <w:bCs/>
        </w:rPr>
        <w:t xml:space="preserve"> </w:t>
      </w:r>
      <w:r w:rsidR="008E02EA" w:rsidRPr="000F6C0D">
        <w:t>et</w:t>
      </w:r>
      <w:r w:rsidR="008E02EA">
        <w:rPr>
          <w:b/>
          <w:bCs/>
        </w:rPr>
        <w:t xml:space="preserve"> </w:t>
      </w:r>
      <w:r>
        <w:t xml:space="preserve">consultez le contenu du </w:t>
      </w:r>
      <w:proofErr w:type="spellStart"/>
      <w:r>
        <w:t>ViewBag</w:t>
      </w:r>
      <w:proofErr w:type="spellEnd"/>
    </w:p>
    <w:p w14:paraId="5058C4E2" w14:textId="38543379" w:rsidR="00294642" w:rsidRPr="00D35536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Continuez, arrêtez l’application (la </w:t>
      </w:r>
      <w:r w:rsidR="008E02EA">
        <w:t xml:space="preserve">vue </w:t>
      </w:r>
      <w:r>
        <w:t>Index n’existe pas)</w:t>
      </w:r>
    </w:p>
    <w:p w14:paraId="7885FCF2" w14:textId="77777777" w:rsidR="00294642" w:rsidRPr="0089059D" w:rsidRDefault="00294642" w:rsidP="00294642"/>
    <w:p w14:paraId="4745D0DE" w14:textId="5E09CC71" w:rsidR="00294642" w:rsidRDefault="00294642" w:rsidP="00294642">
      <w:pPr>
        <w:pStyle w:val="Titre3"/>
      </w:pPr>
      <w:r>
        <w:t xml:space="preserve">Création de la </w:t>
      </w:r>
      <w:r w:rsidR="00A77521">
        <w:t>vue</w:t>
      </w:r>
      <w:r>
        <w:t xml:space="preserve"> Zombie/Index</w:t>
      </w:r>
    </w:p>
    <w:p w14:paraId="5C6A9F5A" w14:textId="23DF1A7D" w:rsidR="00294642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</w:t>
      </w:r>
      <w:r w:rsidR="008E02EA">
        <w:t>vue</w:t>
      </w:r>
      <w:r w:rsidRPr="0092276F">
        <w:t xml:space="preserve"> </w:t>
      </w:r>
      <w:r>
        <w:rPr>
          <w:b/>
          <w:bCs/>
        </w:rPr>
        <w:t xml:space="preserve">Index </w:t>
      </w:r>
      <w:r w:rsidRPr="0092276F">
        <w:t>partir du Contr</w:t>
      </w:r>
      <w:r w:rsidR="008E02EA">
        <w:t>ô</w:t>
      </w:r>
      <w:r w:rsidRPr="0092276F">
        <w:t>le</w:t>
      </w:r>
      <w:r w:rsidR="008E02EA">
        <w:t>u</w:t>
      </w:r>
      <w:r w:rsidRPr="0092276F">
        <w:t>r</w:t>
      </w:r>
      <w:r>
        <w:t xml:space="preserve"> (bouton droit sur </w:t>
      </w:r>
      <w:proofErr w:type="gramStart"/>
      <w:r>
        <w:t>Index(</w:t>
      </w:r>
      <w:proofErr w:type="gramEnd"/>
      <w:r>
        <w:t xml:space="preserve">)),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vide</w:t>
      </w:r>
    </w:p>
    <w:p w14:paraId="01701D36" w14:textId="545FC9AE" w:rsidR="00294642" w:rsidRPr="0092276F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Remplacez le contenu par défaut de la </w:t>
      </w:r>
      <w:r w:rsidR="008E02EA">
        <w:t>vue</w:t>
      </w:r>
      <w:r>
        <w:t xml:space="preserve"> par le contenu du fichier </w:t>
      </w:r>
      <w:r w:rsidRPr="00240A81">
        <w:rPr>
          <w:i/>
          <w:iCs/>
        </w:rPr>
        <w:t>S01</w:t>
      </w:r>
      <w:r w:rsidR="00EC14E2">
        <w:rPr>
          <w:i/>
          <w:iCs/>
        </w:rPr>
        <w:t>_</w:t>
      </w:r>
      <w:r w:rsidR="00850182">
        <w:rPr>
          <w:i/>
          <w:iCs/>
        </w:rPr>
        <w:t>l</w:t>
      </w:r>
      <w:r w:rsidR="00EC14E2">
        <w:rPr>
          <w:i/>
          <w:iCs/>
        </w:rPr>
        <w:t>ab2</w:t>
      </w:r>
      <w:r w:rsidRPr="00240A81">
        <w:rPr>
          <w:i/>
          <w:iCs/>
        </w:rPr>
        <w:t>_FichiersComplementaires</w:t>
      </w:r>
      <w:r>
        <w:rPr>
          <w:i/>
          <w:iCs/>
        </w:rPr>
        <w:t>/</w:t>
      </w:r>
      <w:r w:rsidRPr="00850D79">
        <w:t xml:space="preserve"> </w:t>
      </w:r>
      <w:proofErr w:type="spellStart"/>
      <w:r w:rsidRPr="00850D79">
        <w:rPr>
          <w:i/>
          <w:iCs/>
        </w:rPr>
        <w:t>View</w:t>
      </w:r>
      <w:proofErr w:type="spellEnd"/>
      <w:r w:rsidRPr="00850D79">
        <w:rPr>
          <w:i/>
          <w:iCs/>
        </w:rPr>
        <w:t xml:space="preserve"> Zombie Index.txt</w:t>
      </w:r>
      <w:r>
        <w:rPr>
          <w:i/>
          <w:iCs/>
        </w:rPr>
        <w:t xml:space="preserve"> </w:t>
      </w:r>
    </w:p>
    <w:p w14:paraId="11C7D700" w14:textId="77777777" w:rsidR="00CB1CC2" w:rsidRPr="00227778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AF02F1">
        <w:t>Teste</w:t>
      </w:r>
      <w:r>
        <w:t>z</w:t>
      </w:r>
      <w:r w:rsidRPr="00AF02F1">
        <w:t xml:space="preserve"> avec le URL</w:t>
      </w:r>
      <w:r w:rsidRPr="00AF02F1">
        <w:rPr>
          <w:b/>
          <w:bCs/>
        </w:rPr>
        <w:t xml:space="preserve"> /Zombie</w:t>
      </w:r>
    </w:p>
    <w:p w14:paraId="3A8FD9CA" w14:textId="77777777" w:rsidR="00CB1CC2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8E02EA">
        <w:rPr>
          <w:u w:val="single"/>
        </w:rPr>
        <w:t>Ajoutez le code nécessaire</w:t>
      </w:r>
      <w:r>
        <w:t xml:space="preserve"> pour afficher les informations de chaque élément de la liste (NAME et POINT)</w:t>
      </w:r>
    </w:p>
    <w:p w14:paraId="6713312F" w14:textId="77777777" w:rsidR="006E7617" w:rsidRPr="00FA3FEC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A3FE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1582BBE1" w14:textId="4D322D44" w:rsidR="0070328E" w:rsidRPr="0070328E" w:rsidRDefault="0070328E" w:rsidP="0070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6652BA74" w14:textId="18FF7228" w:rsidR="006E7617" w:rsidRPr="006D6D2B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E76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r w:rsidRPr="006D6D2B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foreach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(</w:t>
      </w:r>
      <w:r w:rsidRPr="006D6D2B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var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item </w:t>
      </w:r>
      <w:r w:rsidRPr="006D6D2B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proofErr w:type="gramStart"/>
      <w:r w:rsidRPr="006D6D2B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this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.ViewBag.MaListe</w:t>
      </w:r>
      <w:proofErr w:type="spellEnd"/>
      <w:proofErr w:type="gramEnd"/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)</w:t>
      </w:r>
    </w:p>
    <w:p w14:paraId="0EC7E0F1" w14:textId="2A04ADB2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43FD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B43FDE" w:rsidRPr="0035225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B43FD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{</w:t>
      </w:r>
    </w:p>
    <w:p w14:paraId="04A33C4A" w14:textId="77777777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54C9CCE" w14:textId="77777777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proofErr w:type="gramStart"/>
      <w:r w:rsidRPr="007032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item.Name</w:t>
      </w:r>
      <w:proofErr w:type="gramEnd"/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284DF8" w14:textId="77777777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proofErr w:type="gramStart"/>
      <w:r w:rsidRPr="007032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item.Point</w:t>
      </w:r>
      <w:proofErr w:type="gramEnd"/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04419B5" w14:textId="77777777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7E26D8B" w14:textId="1ACB23F4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="0035225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B43FDE"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}</w:t>
      </w:r>
    </w:p>
    <w:p w14:paraId="76C84277" w14:textId="12C4FC03" w:rsidR="0070328E" w:rsidRPr="006E7617" w:rsidRDefault="0070328E" w:rsidP="0070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E761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E76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E7617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6E76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6EA693" w14:textId="64913221" w:rsidR="006E7617" w:rsidRPr="00AF02F1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6E76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E7617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6E76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B3F7DA" w14:textId="77777777" w:rsidR="00822DAA" w:rsidRPr="00D50B5D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Testez avec le URL</w:t>
      </w:r>
      <w:r w:rsidRPr="004A72CB">
        <w:rPr>
          <w:b/>
          <w:bCs/>
        </w:rPr>
        <w:t xml:space="preserve"> /Zombie</w:t>
      </w:r>
    </w:p>
    <w:p w14:paraId="6B382B21" w14:textId="072B373F" w:rsidR="00822DAA" w:rsidRPr="00D50B5D" w:rsidRDefault="00822DAA" w:rsidP="00822DAA">
      <w:r>
        <w:t>Le contenu de la liste devrait apparaître avec une présentation</w:t>
      </w:r>
      <w:r w:rsidR="008E02EA">
        <w:t xml:space="preserve"> un peu</w:t>
      </w:r>
      <w:r>
        <w:t xml:space="preserve"> moche</w:t>
      </w:r>
    </w:p>
    <w:p w14:paraId="513F1185" w14:textId="1F73E13D" w:rsidR="00822DAA" w:rsidRPr="007A7192" w:rsidRDefault="00822DAA" w:rsidP="00324609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7A7192">
        <w:t>Ajoute</w:t>
      </w:r>
      <w:r>
        <w:t>z</w:t>
      </w:r>
      <w:r w:rsidRPr="007A7192">
        <w:t xml:space="preserve"> </w:t>
      </w:r>
      <w:r>
        <w:t xml:space="preserve">des classes </w:t>
      </w:r>
      <w:proofErr w:type="spellStart"/>
      <w:r>
        <w:t>bootstrap</w:t>
      </w:r>
      <w:proofErr w:type="spellEnd"/>
      <w:r>
        <w:t xml:space="preserve"> et des div afin de présenter les Zombies dans des </w:t>
      </w:r>
      <w:proofErr w:type="spellStart"/>
      <w:r w:rsidRPr="00324609">
        <w:rPr>
          <w:b/>
          <w:bCs/>
        </w:rPr>
        <w:t>Card</w:t>
      </w:r>
      <w:proofErr w:type="spellEnd"/>
      <w:r w:rsidRPr="00324609">
        <w:rPr>
          <w:b/>
          <w:bCs/>
        </w:rPr>
        <w:t xml:space="preserve"> </w:t>
      </w:r>
      <w:r>
        <w:t>Bootstrap</w:t>
      </w:r>
      <w:r w:rsidR="008E02EA">
        <w:t xml:space="preserve"> ex. :</w:t>
      </w:r>
    </w:p>
    <w:p w14:paraId="61F6E6D8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A3FE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5802C615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A3FE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7D75F6C1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@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foreach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>.ViewBag.MaListe</w:t>
      </w:r>
      <w:proofErr w:type="spellEnd"/>
      <w:proofErr w:type="gramEnd"/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3188563B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5660E2AF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24609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proofErr w:type="spell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</w:t>
      </w:r>
      <w:r w:rsidRPr="00A27506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proofErr w:type="gramStart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card  border</w:t>
      </w:r>
      <w:proofErr w:type="gram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m-3 text-center </w:t>
      </w:r>
      <w:proofErr w:type="spellStart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bg</w:t>
      </w:r>
      <w:proofErr w:type="spell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-warning"</w:t>
      </w:r>
      <w:r w:rsidRPr="00A27506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style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="width: 20rem; background-image: </w:t>
      </w:r>
      <w:proofErr w:type="spellStart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url</w:t>
      </w:r>
      <w:proofErr w:type="spell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('/images/</w:t>
      </w:r>
      <w:proofErr w:type="spellStart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imagesLayout</w:t>
      </w:r>
      <w:proofErr w:type="spell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/Fond.png'); "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DE537D4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A27506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A27506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="card-</w:t>
      </w:r>
      <w:proofErr w:type="gramStart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body  text</w:t>
      </w:r>
      <w:proofErr w:type="gram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-warning"&gt;</w:t>
      </w:r>
    </w:p>
    <w:p w14:paraId="3D9B9B34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24609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="card-title"&gt;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@</w:t>
      </w:r>
      <w:proofErr w:type="gramStart"/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>item.Name</w:t>
      </w:r>
      <w:proofErr w:type="gramEnd"/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24609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59DF5E8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@</w:t>
      </w:r>
      <w:proofErr w:type="gramStart"/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>item.Point</w:t>
      </w:r>
      <w:proofErr w:type="gramEnd"/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EF7ADA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948F886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324609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732C22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70ED10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324609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E6B585" w14:textId="3743816A" w:rsidR="00822DAA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32460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324609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A80179" w14:textId="5AD4BF11" w:rsidR="005A036A" w:rsidRPr="00C64FCE" w:rsidRDefault="00822DAA" w:rsidP="009E3603">
      <w:pPr>
        <w:pStyle w:val="Paragraphedeliste"/>
        <w:numPr>
          <w:ilvl w:val="0"/>
          <w:numId w:val="23"/>
        </w:numPr>
        <w:spacing w:before="0" w:after="160" w:line="259" w:lineRule="auto"/>
        <w:rPr>
          <w:caps/>
          <w:color w:val="204458" w:themeColor="accent1" w:themeShade="7F"/>
          <w:spacing w:val="15"/>
        </w:rPr>
      </w:pPr>
      <w:r>
        <w:t>Tester avec le URL</w:t>
      </w:r>
      <w:r w:rsidRPr="00C64FCE">
        <w:rPr>
          <w:b/>
          <w:bCs/>
        </w:rPr>
        <w:t xml:space="preserve"> /Zombie</w:t>
      </w:r>
    </w:p>
    <w:p w14:paraId="301C993A" w14:textId="1D5D62BB" w:rsidR="00822DAA" w:rsidRDefault="00822DAA" w:rsidP="00822DAA">
      <w:pPr>
        <w:pStyle w:val="Titre3"/>
      </w:pPr>
      <w:r>
        <w:t>Ajouter un menu</w:t>
      </w:r>
      <w:r w:rsidRPr="006D70AD">
        <w:t xml:space="preserve"> </w:t>
      </w:r>
      <w:r>
        <w:t xml:space="preserve">deroulant pour atteindre la </w:t>
      </w:r>
      <w:r w:rsidR="00A77521">
        <w:t>vue</w:t>
      </w:r>
      <w:r>
        <w:t xml:space="preserve"> Index de Zombie</w:t>
      </w:r>
    </w:p>
    <w:p w14:paraId="542F03F6" w14:textId="497C82A4" w:rsidR="00822DAA" w:rsidRDefault="00822DAA" w:rsidP="00822DAA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Sur le site de </w:t>
      </w:r>
      <w:proofErr w:type="spellStart"/>
      <w:r>
        <w:t>bootstrap</w:t>
      </w:r>
      <w:proofErr w:type="spellEnd"/>
      <w:r>
        <w:t xml:space="preserve">, copiez le contenu de la </w:t>
      </w: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 xml:space="preserve">, </w:t>
      </w:r>
      <w:r w:rsidR="00E71E85">
        <w:rPr>
          <w:b/>
          <w:bCs/>
        </w:rPr>
        <w:t>(</w:t>
      </w:r>
      <w:r>
        <w:t xml:space="preserve">seulement la partie du </w:t>
      </w:r>
      <w:r w:rsidRPr="00FA35C6">
        <w:t>&lt;</w:t>
      </w:r>
      <w:r>
        <w:t xml:space="preserve">li&gt; de la classe </w:t>
      </w:r>
      <w:proofErr w:type="spellStart"/>
      <w:r w:rsidRPr="00FA35C6">
        <w:rPr>
          <w:b/>
          <w:bCs/>
        </w:rPr>
        <w:t>nav</w:t>
      </w:r>
      <w:proofErr w:type="spellEnd"/>
      <w:r w:rsidRPr="00FA35C6">
        <w:rPr>
          <w:b/>
          <w:bCs/>
        </w:rPr>
        <w:t xml:space="preserve">-item </w:t>
      </w:r>
      <w:proofErr w:type="spellStart"/>
      <w:r w:rsidRPr="00FA35C6">
        <w:rPr>
          <w:b/>
          <w:bCs/>
        </w:rPr>
        <w:t>dropdown</w:t>
      </w:r>
      <w:proofErr w:type="spellEnd"/>
      <w:r w:rsidR="00E71E85">
        <w:rPr>
          <w:b/>
          <w:bCs/>
        </w:rPr>
        <w:t>)</w:t>
      </w:r>
    </w:p>
    <w:p w14:paraId="1D092366" w14:textId="77777777" w:rsidR="002609FF" w:rsidRPr="002609FF" w:rsidRDefault="002609FF" w:rsidP="00822DAA">
      <w:pPr>
        <w:ind w:firstLine="720"/>
      </w:pPr>
      <w:r>
        <w:fldChar w:fldCharType="begin"/>
      </w:r>
      <w:r>
        <w:instrText xml:space="preserve"> HYPERLINK "</w:instrText>
      </w:r>
      <w:r w:rsidRPr="00A448D2">
        <w:instrText>https://getbootstrap.com/docs/5.0/components/navbar/</w:instrText>
      </w:r>
    </w:p>
    <w:p w14:paraId="029FB269" w14:textId="77777777" w:rsidR="002609FF" w:rsidRPr="005F2284" w:rsidRDefault="002609FF" w:rsidP="00822DAA">
      <w:pPr>
        <w:ind w:firstLine="720"/>
        <w:rPr>
          <w:rStyle w:val="Lienhypertexte"/>
        </w:rPr>
      </w:pPr>
      <w:r>
        <w:instrText xml:space="preserve">" </w:instrText>
      </w:r>
      <w:r>
        <w:fldChar w:fldCharType="separate"/>
      </w:r>
      <w:r w:rsidRPr="005F2284">
        <w:rPr>
          <w:rStyle w:val="Lienhypertexte"/>
        </w:rPr>
        <w:t>https://getbootstrap.com/docs/5.0/components/navbar/</w:t>
      </w:r>
    </w:p>
    <w:p w14:paraId="3D718705" w14:textId="438C1C05" w:rsidR="00422562" w:rsidRPr="002A4005" w:rsidRDefault="002609FF" w:rsidP="00422562">
      <w:pPr>
        <w:pStyle w:val="Paragraphedeliste"/>
        <w:numPr>
          <w:ilvl w:val="0"/>
          <w:numId w:val="24"/>
        </w:numPr>
        <w:spacing w:before="0" w:after="160" w:line="259" w:lineRule="auto"/>
      </w:pPr>
      <w:r>
        <w:fldChar w:fldCharType="end"/>
      </w:r>
      <w:r w:rsidR="00422562">
        <w:t>Ajoutez (collez) le contenu dans _</w:t>
      </w:r>
      <w:proofErr w:type="spellStart"/>
      <w:r w:rsidR="00422562" w:rsidRPr="001A7A74">
        <w:rPr>
          <w:b/>
          <w:bCs/>
        </w:rPr>
        <w:t>Layout</w:t>
      </w:r>
      <w:proofErr w:type="spellEnd"/>
      <w:r w:rsidR="00422562">
        <w:rPr>
          <w:b/>
          <w:bCs/>
        </w:rPr>
        <w:t xml:space="preserve">, </w:t>
      </w:r>
      <w:r w:rsidR="00422562">
        <w:t xml:space="preserve">après </w:t>
      </w:r>
      <w:proofErr w:type="spellStart"/>
      <w:r w:rsidR="00422562" w:rsidRPr="00CF4306">
        <w:rPr>
          <w:b/>
          <w:bCs/>
        </w:rPr>
        <w:t>Privacy</w:t>
      </w:r>
      <w:proofErr w:type="spellEnd"/>
    </w:p>
    <w:p w14:paraId="6A09F968" w14:textId="526B6646" w:rsidR="00A315D4" w:rsidRDefault="00A315D4" w:rsidP="00A315D4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DD5FBB">
        <w:lastRenderedPageBreak/>
        <w:t>Change</w:t>
      </w:r>
      <w:r>
        <w:t xml:space="preserve">z le nom du menu pour </w:t>
      </w:r>
      <w:r>
        <w:rPr>
          <w:b/>
          <w:bCs/>
        </w:rPr>
        <w:t xml:space="preserve">Zombies </w:t>
      </w:r>
      <w:r>
        <w:t>et</w:t>
      </w:r>
      <w:r w:rsidRPr="00DD5FBB">
        <w:t xml:space="preserve"> </w:t>
      </w:r>
      <w:r>
        <w:t>la 1</w:t>
      </w:r>
      <w:r w:rsidRPr="00811A9E">
        <w:rPr>
          <w:vertAlign w:val="superscript"/>
        </w:rPr>
        <w:t>ère</w:t>
      </w:r>
      <w:r>
        <w:t xml:space="preserve"> Action pour </w:t>
      </w:r>
      <w:r>
        <w:rPr>
          <w:b/>
          <w:bCs/>
        </w:rPr>
        <w:t xml:space="preserve">Manage </w:t>
      </w:r>
      <w:r w:rsidRPr="00A2635D">
        <w:t>Zombies</w:t>
      </w:r>
      <w:r>
        <w:t xml:space="preserve">, qui </w:t>
      </w:r>
      <w:r w:rsidRPr="00A2635D">
        <w:t>affiche</w:t>
      </w:r>
      <w:r>
        <w:t xml:space="preserve"> la </w:t>
      </w:r>
      <w:r w:rsidR="00A77521">
        <w:t>vue</w:t>
      </w:r>
      <w:r>
        <w:t xml:space="preserve"> Index de Zombie.</w:t>
      </w:r>
      <w:r w:rsidR="00E71E85">
        <w:t xml:space="preserve"> On aura deux actions dans le menu pour ce laboratoire.</w:t>
      </w:r>
    </w:p>
    <w:p w14:paraId="07051FAC" w14:textId="77777777" w:rsidR="002609FF" w:rsidRPr="00BC303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C303D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C303D">
        <w:rPr>
          <w:rFonts w:ascii="Cascadia Mono" w:hAnsi="Cascadia Mono" w:cs="Cascadia Mono"/>
          <w:color w:val="800000"/>
          <w:sz w:val="19"/>
          <w:szCs w:val="19"/>
          <w:lang w:val="en-CA"/>
        </w:rPr>
        <w:t>li</w:t>
      </w:r>
      <w:r w:rsidRPr="00BC303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C303D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BC303D">
        <w:rPr>
          <w:rFonts w:ascii="Cascadia Mono" w:hAnsi="Cascadia Mono" w:cs="Cascadia Mono"/>
          <w:color w:val="0000FF"/>
          <w:sz w:val="19"/>
          <w:szCs w:val="19"/>
          <w:lang w:val="en-CA"/>
        </w:rPr>
        <w:t>="nav-item"&gt;</w:t>
      </w:r>
    </w:p>
    <w:p w14:paraId="6A9CC2BA" w14:textId="77777777" w:rsidR="002609FF" w:rsidRPr="002609FF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    </w:t>
      </w:r>
      <w:r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609FF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="nav-link text-dark"</w:t>
      </w:r>
      <w:r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asp-area</w:t>
      </w:r>
      <w:r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=""</w:t>
      </w:r>
      <w:r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asp-controller</w:t>
      </w:r>
      <w:r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="Home"</w:t>
      </w:r>
      <w:r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="Privacy"&gt;</w:t>
      </w:r>
      <w:r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>Privacy</w:t>
      </w:r>
      <w:r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AE75115" w14:textId="77777777" w:rsidR="002609FF" w:rsidRPr="00BC303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BC303D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BC303D">
        <w:rPr>
          <w:rFonts w:ascii="Cascadia Mono" w:hAnsi="Cascadia Mono" w:cs="Cascadia Mono"/>
          <w:color w:val="800000"/>
          <w:sz w:val="19"/>
          <w:szCs w:val="19"/>
          <w:lang w:val="en-CA"/>
        </w:rPr>
        <w:t>li</w:t>
      </w:r>
      <w:r w:rsidRPr="00BC303D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71E619B" w14:textId="77777777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="nav-item dropdown"&gt;</w:t>
      </w:r>
    </w:p>
    <w:p w14:paraId="23933C05" w14:textId="77777777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      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="nav-link dropdown-toggle"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id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proofErr w:type="spellStart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navbarDropdown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role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="button"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data-bs-toggle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dropdown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aria-expanded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="false"&gt;</w:t>
      </w:r>
    </w:p>
    <w:p w14:paraId="627254F2" w14:textId="77777777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                Zombies</w:t>
      </w:r>
    </w:p>
    <w:p w14:paraId="5731AC8B" w14:textId="77777777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      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27B5282A" w14:textId="77777777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      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proofErr w:type="spellStart"/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ul</w:t>
      </w:r>
      <w:proofErr w:type="spellEnd"/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="dropdown-menu"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aria-</w:t>
      </w:r>
      <w:proofErr w:type="spellStart"/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labelledby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proofErr w:type="spellStart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navbarDropdown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"&gt;</w:t>
      </w:r>
    </w:p>
    <w:p w14:paraId="6BD29AAA" w14:textId="77777777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          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E04CBD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="dropdown-item"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asp-controller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="Zombie"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="Index"&gt;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Manage Zombies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E04CBD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09844992" w14:textId="77777777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          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="dropdown-item"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="#"&gt;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Another action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33072967" w14:textId="77777777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          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hr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="dropdown-divider"&gt;&lt;/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34CC1335" w14:textId="77777777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          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="dropdown-item"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="#"&gt;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Something else here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409BA57" w14:textId="77777777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      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proofErr w:type="spellStart"/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</w:rPr>
        <w:t>ul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543E462A" w14:textId="77777777" w:rsidR="002609FF" w:rsidRPr="002609FF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      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133EFC76" w14:textId="741699B0" w:rsidR="002609FF" w:rsidRPr="00DD5FBB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2609F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609FF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2609FF"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 w:rsidRPr="002609F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A05CDF" w14:textId="04DD3BB7" w:rsidR="005A6A33" w:rsidRPr="007A7192" w:rsidRDefault="005A6A33" w:rsidP="005A6A33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Tester le menu</w:t>
      </w:r>
    </w:p>
    <w:p w14:paraId="31ECADB5" w14:textId="77777777" w:rsidR="00ED0E67" w:rsidRPr="000A6F2B" w:rsidRDefault="00ED0E67" w:rsidP="00ED0E67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FD0BA3D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6585ACEB" w14:textId="77777777" w:rsidR="00ED0E67" w:rsidRPr="00FC2466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5447AFC0" w14:textId="575E43B8" w:rsidR="00ED0E67" w:rsidRPr="007E2E85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Validez </w:t>
      </w:r>
      <w:r w:rsidR="00C15B5C">
        <w:t>les modifications</w:t>
      </w:r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5D2E46AB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Commentez en respectant les standards proposés (vous serez noté là-dessus):</w:t>
      </w:r>
    </w:p>
    <w:p w14:paraId="5359F9DE" w14:textId="781903F9" w:rsidR="00ED0E67" w:rsidRPr="00721238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FCT Zombie Index</w:t>
      </w:r>
    </w:p>
    <w:p w14:paraId="3DD39B21" w14:textId="39BA9FEA" w:rsidR="00ED0E67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</w:t>
      </w:r>
      <w:r w:rsidR="00A77521">
        <w:t>du</w:t>
      </w:r>
      <w:r>
        <w:t xml:space="preserve"> </w:t>
      </w:r>
      <w:r w:rsidR="00A77521">
        <w:t>c</w:t>
      </w:r>
      <w:r>
        <w:t>ontr</w:t>
      </w:r>
      <w:r w:rsidR="00A77521">
        <w:t>ôleur</w:t>
      </w:r>
      <w:r>
        <w:t xml:space="preserve"> Zombie et </w:t>
      </w:r>
      <w:r w:rsidR="00A77521">
        <w:t xml:space="preserve">de </w:t>
      </w:r>
      <w:r>
        <w:t xml:space="preserve">la </w:t>
      </w:r>
      <w:r w:rsidR="00A77521">
        <w:t>vue</w:t>
      </w:r>
      <w:r>
        <w:t xml:space="preserve"> Index </w:t>
      </w:r>
      <w:r w:rsidR="00A77521">
        <w:t xml:space="preserve">associée </w:t>
      </w:r>
      <w:r>
        <w:t>affichant la liste des zombies. Ajout</w:t>
      </w:r>
      <w:r w:rsidR="00A77521">
        <w:t xml:space="preserve"> du m</w:t>
      </w:r>
      <w:r>
        <w:t xml:space="preserve">enu de gestion avec </w:t>
      </w:r>
      <w:r w:rsidR="00A77521">
        <w:t>B</w:t>
      </w:r>
      <w:r>
        <w:t>ootstrap.</w:t>
      </w:r>
    </w:p>
    <w:p w14:paraId="79F326E3" w14:textId="77777777" w:rsidR="00ED0E67" w:rsidRPr="001C42FF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027D3DF" w14:textId="77777777" w:rsidR="00ED0E67" w:rsidRPr="001C42FF" w:rsidRDefault="00ED0E67" w:rsidP="00ED0E67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12F7B9CD" w14:textId="50C1CE72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"Poussez" </w:t>
      </w:r>
      <w:r w:rsidR="00E71E85">
        <w:t>(</w:t>
      </w:r>
      <w:r>
        <w:rPr>
          <w:b/>
          <w:bCs/>
        </w:rPr>
        <w:t>Push</w:t>
      </w:r>
      <w:r w:rsidR="00E71E85">
        <w:rPr>
          <w:b/>
          <w:bCs/>
        </w:rPr>
        <w:t>)</w:t>
      </w:r>
      <w:r>
        <w:t xml:space="preserve"> les modifications sur le repo en ligne </w:t>
      </w:r>
      <w:r w:rsidR="00E71E85">
        <w:t>(</w:t>
      </w:r>
      <w:proofErr w:type="spellStart"/>
      <w:r>
        <w:rPr>
          <w:b/>
          <w:bCs/>
        </w:rPr>
        <w:t>Remote</w:t>
      </w:r>
      <w:proofErr w:type="spellEnd"/>
      <w:r w:rsidR="00E71E85">
        <w:rPr>
          <w:b/>
          <w:bCs/>
        </w:rPr>
        <w:t>).</w:t>
      </w:r>
      <w:r>
        <w:t xml:space="preserve"> </w:t>
      </w:r>
      <w:r w:rsidR="00E71E85">
        <w:t>C</w:t>
      </w:r>
      <w:r>
        <w:t xml:space="preserve">liquez sur </w:t>
      </w:r>
      <w:r>
        <w:rPr>
          <w:noProof/>
        </w:rPr>
        <w:drawing>
          <wp:inline distT="0" distB="0" distL="0" distR="0" wp14:anchorId="63932E6A" wp14:editId="20687DD0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97F4" w14:textId="2EB2DF92" w:rsidR="00C1589E" w:rsidRDefault="00C1589E">
      <w:pPr>
        <w:rPr>
          <w:caps/>
          <w:color w:val="FFFFFF" w:themeColor="background1"/>
          <w:spacing w:val="15"/>
          <w:sz w:val="22"/>
          <w:szCs w:val="22"/>
        </w:rPr>
      </w:pPr>
    </w:p>
    <w:p w14:paraId="68FB0EA1" w14:textId="5B06B570" w:rsidR="00ED0E67" w:rsidRPr="000F3A7A" w:rsidRDefault="00ED0E67" w:rsidP="00ED0E67">
      <w:pPr>
        <w:pStyle w:val="Titre2"/>
      </w:pPr>
      <w:r>
        <w:t>Créer et Afficher</w:t>
      </w:r>
      <w:r w:rsidRPr="000F3A7A">
        <w:t xml:space="preserve"> ZombieType</w:t>
      </w:r>
    </w:p>
    <w:p w14:paraId="026D1FB1" w14:textId="2D077A2D" w:rsidR="00ED0E67" w:rsidRPr="00681669" w:rsidRDefault="00ED0E67" w:rsidP="00ED0E67">
      <w:pPr>
        <w:pStyle w:val="Titre3"/>
      </w:pPr>
      <w:r>
        <w:t>Création du Mod</w:t>
      </w:r>
      <w:r w:rsidR="00C64FCE">
        <w:t>èle</w:t>
      </w:r>
      <w:r>
        <w:t xml:space="preserve"> ZombieType</w:t>
      </w:r>
    </w:p>
    <w:p w14:paraId="2F657DAD" w14:textId="70F336DE" w:rsidR="00ED0E67" w:rsidRDefault="00ED0E67" w:rsidP="00ED0E67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Créez le modèle </w:t>
      </w:r>
      <w:proofErr w:type="spellStart"/>
      <w:r>
        <w:t>ZombieType</w:t>
      </w:r>
      <w:proofErr w:type="spellEnd"/>
    </w:p>
    <w:p w14:paraId="3D8CDE48" w14:textId="24E40EEA" w:rsidR="00ED0E67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r>
        <w:t>Id (</w:t>
      </w:r>
      <w:proofErr w:type="spellStart"/>
      <w:r>
        <w:t>int</w:t>
      </w:r>
      <w:proofErr w:type="spellEnd"/>
      <w:r>
        <w:t>)</w:t>
      </w:r>
    </w:p>
    <w:p w14:paraId="5C1CF5D5" w14:textId="62F2F61A" w:rsidR="00EF0745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>
        <w:t>TypeName</w:t>
      </w:r>
      <w:proofErr w:type="spellEnd"/>
      <w:r>
        <w:t xml:space="preserve"> (string)</w:t>
      </w:r>
    </w:p>
    <w:p w14:paraId="2BD460C5" w14:textId="77777777" w:rsidR="0048643D" w:rsidRDefault="0048643D">
      <w:pPr>
        <w:rPr>
          <w:caps/>
          <w:spacing w:val="15"/>
        </w:rPr>
      </w:pPr>
      <w:r>
        <w:br w:type="page"/>
      </w:r>
    </w:p>
    <w:p w14:paraId="2C800B1F" w14:textId="5467C3EE" w:rsidR="0048643D" w:rsidRPr="000A6F2B" w:rsidRDefault="0048643D" w:rsidP="0048643D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47377170" w14:textId="77777777" w:rsidR="0048643D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3507B2F9" w14:textId="77777777" w:rsidR="0048643D" w:rsidRPr="00FC2466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0369D9C5" w14:textId="77777777" w:rsidR="0048643D" w:rsidRPr="007E2E85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ED40FD8" w14:textId="77777777" w:rsidR="0048643D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Commentez en respectant les standards proposés (vous serez noté là-dessus):</w:t>
      </w:r>
    </w:p>
    <w:p w14:paraId="78708A90" w14:textId="056C3D80" w:rsidR="0048643D" w:rsidRPr="00721238" w:rsidRDefault="0048643D" w:rsidP="0048643D">
      <w:pPr>
        <w:pStyle w:val="Paragraphedeliste"/>
        <w:numPr>
          <w:ilvl w:val="1"/>
          <w:numId w:val="41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 xml:space="preserve">FCT </w:t>
      </w:r>
      <w:proofErr w:type="spellStart"/>
      <w:r>
        <w:t>ZombieType</w:t>
      </w:r>
      <w:proofErr w:type="spellEnd"/>
      <w:r>
        <w:t xml:space="preserve"> classe</w:t>
      </w:r>
    </w:p>
    <w:p w14:paraId="10809FE4" w14:textId="2EE3AF18" w:rsidR="0048643D" w:rsidRDefault="0048643D" w:rsidP="0048643D">
      <w:pPr>
        <w:pStyle w:val="Paragraphedeliste"/>
        <w:numPr>
          <w:ilvl w:val="1"/>
          <w:numId w:val="41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de la classe </w:t>
      </w:r>
      <w:proofErr w:type="spellStart"/>
      <w:r>
        <w:t>ZombieType</w:t>
      </w:r>
      <w:proofErr w:type="spellEnd"/>
    </w:p>
    <w:p w14:paraId="31829EC2" w14:textId="77777777" w:rsidR="0048643D" w:rsidRPr="001C42FF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7B114367" w14:textId="77777777" w:rsidR="0048643D" w:rsidRPr="001C42FF" w:rsidRDefault="0048643D" w:rsidP="0048643D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16A6EC76" w14:textId="66D41408" w:rsidR="00C82359" w:rsidRDefault="00C82359">
      <w:pPr>
        <w:rPr>
          <w:caps/>
          <w:color w:val="204458" w:themeColor="accent1" w:themeShade="7F"/>
          <w:spacing w:val="15"/>
        </w:rPr>
      </w:pPr>
    </w:p>
    <w:p w14:paraId="2E365D53" w14:textId="2995E18A" w:rsidR="00C82359" w:rsidRPr="00681669" w:rsidRDefault="00C82359" w:rsidP="00C82359">
      <w:pPr>
        <w:pStyle w:val="Titre3"/>
      </w:pPr>
      <w:r>
        <w:t>Création du Contr</w:t>
      </w:r>
      <w:r w:rsidR="00C64FCE">
        <w:t>ôleur</w:t>
      </w:r>
      <w:r w:rsidRPr="00681669">
        <w:t xml:space="preserve"> </w:t>
      </w:r>
      <w:r>
        <w:t>ZombieType</w:t>
      </w:r>
    </w:p>
    <w:p w14:paraId="25D12A21" w14:textId="0D29E47C" w:rsidR="006F643A" w:rsidRDefault="006F643A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Créer le contrôleur</w:t>
      </w:r>
    </w:p>
    <w:p w14:paraId="7DAB2454" w14:textId="3619B931" w:rsidR="00C82359" w:rsidRPr="003249F0" w:rsidRDefault="00C82359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</w:t>
      </w:r>
      <w:proofErr w:type="spellStart"/>
      <w:r>
        <w:t>ZombieType</w:t>
      </w:r>
      <w:proofErr w:type="spellEnd"/>
      <w:r>
        <w:t xml:space="preserve"> dans le </w:t>
      </w:r>
      <w:proofErr w:type="spellStart"/>
      <w:r>
        <w:rPr>
          <w:b/>
          <w:bCs/>
        </w:rPr>
        <w:t>ViewBag</w:t>
      </w:r>
      <w:proofErr w:type="spellEnd"/>
    </w:p>
    <w:p w14:paraId="299DA420" w14:textId="77777777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>IActionResult</w:t>
      </w:r>
      <w:proofErr w:type="spellEnd"/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>Index(</w:t>
      </w:r>
      <w:proofErr w:type="gramEnd"/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1FAE31F9" w14:textId="77777777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78BFE8D5" w14:textId="77777777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proofErr w:type="gramStart"/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this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.ViewBag.MaListe</w:t>
      </w:r>
      <w:proofErr w:type="spellEnd"/>
      <w:proofErr w:type="gramEnd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=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List&lt;</w:t>
      </w:r>
      <w:proofErr w:type="spellStart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ZombieType</w:t>
      </w:r>
      <w:proofErr w:type="spellEnd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&gt;()</w:t>
      </w:r>
    </w:p>
    <w:p w14:paraId="7554293D" w14:textId="77777777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{</w:t>
      </w:r>
    </w:p>
    <w:p w14:paraId="38BEFEB9" w14:textId="77777777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proofErr w:type="gramStart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ZombieType</w:t>
      </w:r>
      <w:proofErr w:type="spellEnd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(</w:t>
      </w:r>
      <w:proofErr w:type="gramEnd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"Virus"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Id=1},</w:t>
      </w:r>
    </w:p>
    <w:p w14:paraId="123ED8E6" w14:textId="77777777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proofErr w:type="gramStart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ZombieType</w:t>
      </w:r>
      <w:proofErr w:type="spellEnd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(</w:t>
      </w:r>
      <w:proofErr w:type="gramEnd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"Contact"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Id=2}</w:t>
      </w:r>
    </w:p>
    <w:p w14:paraId="1013B34B" w14:textId="77777777" w:rsidR="00C82359" w:rsidRPr="008346F3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</w:t>
      </w:r>
      <w:r w:rsidRPr="008346F3">
        <w:rPr>
          <w:rFonts w:ascii="Consolas" w:hAnsi="Consolas" w:cs="Consolas"/>
          <w:color w:val="000000"/>
          <w:sz w:val="19"/>
          <w:szCs w:val="19"/>
          <w:highlight w:val="green"/>
        </w:rPr>
        <w:t>};</w:t>
      </w:r>
    </w:p>
    <w:p w14:paraId="5ED1FF83" w14:textId="77777777" w:rsidR="00C82359" w:rsidRPr="008346F3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</w:p>
    <w:p w14:paraId="3944386E" w14:textId="77777777" w:rsidR="00C82359" w:rsidRPr="008346F3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8346F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8346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46F3"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 w:rsidRPr="008346F3">
        <w:rPr>
          <w:rFonts w:ascii="Consolas" w:hAnsi="Consolas" w:cs="Consolas"/>
          <w:color w:val="000000"/>
          <w:sz w:val="19"/>
          <w:szCs w:val="19"/>
        </w:rPr>
        <w:t>();</w:t>
      </w:r>
    </w:p>
    <w:p w14:paraId="0935A6C3" w14:textId="77777777" w:rsid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627A1B" w14:textId="77777777" w:rsidR="00C82359" w:rsidRDefault="00C82359" w:rsidP="00C82359">
      <w:pPr>
        <w:rPr>
          <w:rFonts w:asciiTheme="majorHAnsi" w:eastAsiaTheme="majorEastAsia" w:hAnsiTheme="majorHAnsi" w:cstheme="majorBidi"/>
          <w:b/>
          <w:bCs/>
          <w:color w:val="204458" w:themeColor="accent1" w:themeShade="7F"/>
          <w:sz w:val="24"/>
          <w:szCs w:val="24"/>
        </w:rPr>
      </w:pPr>
    </w:p>
    <w:p w14:paraId="19F3558C" w14:textId="5F340D6E" w:rsidR="00C82359" w:rsidRDefault="00C82359" w:rsidP="00C82359">
      <w:pPr>
        <w:pStyle w:val="Titre3"/>
      </w:pPr>
      <w:r>
        <w:t xml:space="preserve">Création de la </w:t>
      </w:r>
      <w:r w:rsidR="00E71E85">
        <w:t>vue</w:t>
      </w:r>
      <w:r>
        <w:t xml:space="preserve"> ZombieType/Index</w:t>
      </w:r>
    </w:p>
    <w:p w14:paraId="27259961" w14:textId="758003A1" w:rsidR="00C82359" w:rsidRDefault="00C82359" w:rsidP="00C82359">
      <w:pPr>
        <w:pStyle w:val="Paragraphedeliste"/>
        <w:numPr>
          <w:ilvl w:val="0"/>
          <w:numId w:val="28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</w:t>
      </w:r>
      <w:r w:rsidR="00E71E85">
        <w:t>vue</w:t>
      </w:r>
      <w:r w:rsidRPr="0092276F">
        <w:t xml:space="preserve"> </w:t>
      </w:r>
      <w:r>
        <w:rPr>
          <w:b/>
          <w:bCs/>
        </w:rPr>
        <w:t xml:space="preserve">Index </w:t>
      </w:r>
      <w:r w:rsidRPr="0092276F">
        <w:t>partir du Contr</w:t>
      </w:r>
      <w:r w:rsidR="00E71E85">
        <w:t>ôleur</w:t>
      </w:r>
      <w:r>
        <w:t xml:space="preserve"> (bouton droit sur </w:t>
      </w:r>
      <w:proofErr w:type="gramStart"/>
      <w:r>
        <w:t>Index(</w:t>
      </w:r>
      <w:proofErr w:type="gramEnd"/>
      <w:r>
        <w:t xml:space="preserve">)),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vide</w:t>
      </w:r>
    </w:p>
    <w:p w14:paraId="3CAEC2CD" w14:textId="1B239B8C" w:rsidR="00CC4F9D" w:rsidRPr="0092276F" w:rsidRDefault="00C82359" w:rsidP="00CC4F9D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 xml:space="preserve">Remplacez le contenu par défaut de la </w:t>
      </w:r>
      <w:r w:rsidR="00E71E85">
        <w:t>vue</w:t>
      </w:r>
      <w:r>
        <w:t xml:space="preserve"> par le contenu du fichier </w:t>
      </w:r>
      <w:r w:rsidR="00AA3DDC">
        <w:rPr>
          <w:i/>
          <w:iCs/>
        </w:rPr>
        <w:t>S01.1_Lab2_FichiersComplementaires</w:t>
      </w:r>
      <w:r>
        <w:rPr>
          <w:i/>
          <w:iCs/>
        </w:rPr>
        <w:t>/</w:t>
      </w:r>
      <w:r w:rsidRPr="00850D79">
        <w:t xml:space="preserve"> </w:t>
      </w:r>
      <w:proofErr w:type="spellStart"/>
      <w:r w:rsidRPr="00850D79">
        <w:rPr>
          <w:i/>
          <w:iCs/>
        </w:rPr>
        <w:t>View</w:t>
      </w:r>
      <w:proofErr w:type="spellEnd"/>
      <w:r w:rsidRPr="00850D79">
        <w:rPr>
          <w:i/>
          <w:iCs/>
        </w:rPr>
        <w:t xml:space="preserve"> </w:t>
      </w:r>
      <w:proofErr w:type="spellStart"/>
      <w:r w:rsidRPr="00850D79">
        <w:rPr>
          <w:i/>
          <w:iCs/>
        </w:rPr>
        <w:t>Zombie</w:t>
      </w:r>
      <w:r>
        <w:rPr>
          <w:i/>
          <w:iCs/>
        </w:rPr>
        <w:t>Type</w:t>
      </w:r>
      <w:proofErr w:type="spellEnd"/>
      <w:r w:rsidRPr="00850D79">
        <w:rPr>
          <w:i/>
          <w:iCs/>
        </w:rPr>
        <w:t xml:space="preserve"> Index.txt</w:t>
      </w:r>
      <w:r>
        <w:rPr>
          <w:i/>
          <w:iCs/>
        </w:rPr>
        <w:t xml:space="preserve"> </w:t>
      </w:r>
    </w:p>
    <w:p w14:paraId="663F011F" w14:textId="2D5F0C56" w:rsidR="00F76E56" w:rsidRDefault="00F76E56" w:rsidP="00735515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C64FCE">
        <w:rPr>
          <w:rFonts w:ascii="Consolas" w:hAnsi="Consolas"/>
          <w:b/>
          <w:bCs/>
        </w:rPr>
        <w:t>/</w:t>
      </w:r>
      <w:proofErr w:type="spellStart"/>
      <w:r w:rsidRPr="00C64FCE">
        <w:rPr>
          <w:rFonts w:ascii="Consolas" w:hAnsi="Consolas"/>
          <w:b/>
          <w:bCs/>
        </w:rPr>
        <w:t>ZombieType</w:t>
      </w:r>
      <w:proofErr w:type="spellEnd"/>
    </w:p>
    <w:p w14:paraId="1A1ADDC0" w14:textId="37766C94" w:rsidR="00F76E56" w:rsidRPr="008421B7" w:rsidRDefault="00F76E56" w:rsidP="00F76E56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Ajoutez le code nécessaire pour afficher les informations de chaque élément de la liste</w:t>
      </w:r>
      <w:r w:rsidR="00CC4F9D">
        <w:t xml:space="preserve"> de </w:t>
      </w:r>
      <w:proofErr w:type="spellStart"/>
      <w:r w:rsidR="00CC4F9D">
        <w:t>ZombieType</w:t>
      </w:r>
      <w:proofErr w:type="spellEnd"/>
    </w:p>
    <w:p w14:paraId="3A4316BC" w14:textId="3562D61B" w:rsidR="0092711E" w:rsidRPr="00574259" w:rsidRDefault="0092711E" w:rsidP="0092711E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CC4F9D">
        <w:rPr>
          <w:rFonts w:ascii="Consolas" w:hAnsi="Consolas"/>
          <w:b/>
          <w:bCs/>
        </w:rPr>
        <w:t>/</w:t>
      </w:r>
      <w:proofErr w:type="spellStart"/>
      <w:r w:rsidRPr="00CC4F9D">
        <w:rPr>
          <w:rFonts w:ascii="Consolas" w:hAnsi="Consolas"/>
          <w:b/>
          <w:bCs/>
        </w:rPr>
        <w:t>ZombieType</w:t>
      </w:r>
      <w:proofErr w:type="spellEnd"/>
    </w:p>
    <w:p w14:paraId="2116E687" w14:textId="77777777" w:rsidR="005D2792" w:rsidRPr="004016E9" w:rsidRDefault="005D2792" w:rsidP="005D2792">
      <w:pPr>
        <w:pStyle w:val="Titre3"/>
      </w:pPr>
      <w:r w:rsidRPr="004016E9">
        <w:t xml:space="preserve">Ajouter </w:t>
      </w:r>
      <w:r>
        <w:t>dans le menu</w:t>
      </w:r>
      <w:r w:rsidRPr="004016E9">
        <w:t xml:space="preserve"> Zombie</w:t>
      </w:r>
      <w:r>
        <w:t>Type</w:t>
      </w:r>
    </w:p>
    <w:p w14:paraId="06967FD2" w14:textId="77777777" w:rsidR="005D2792" w:rsidRPr="00530501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proofErr w:type="gramStart"/>
      <w:r>
        <w:t>Modifiez</w:t>
      </w:r>
      <w:r w:rsidRPr="00530501">
        <w:t xml:space="preserve"> le</w:t>
      </w:r>
      <w:proofErr w:type="gramEnd"/>
      <w:r w:rsidRPr="00530501">
        <w:t xml:space="preserve"> _</w:t>
      </w:r>
      <w:proofErr w:type="spellStart"/>
      <w:r w:rsidRPr="00530501">
        <w:t>Layout</w:t>
      </w:r>
      <w:proofErr w:type="spellEnd"/>
    </w:p>
    <w:p w14:paraId="56B2464C" w14:textId="14196C2F" w:rsidR="005D2792" w:rsidRPr="00DD5FBB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D5FBB">
        <w:t>Change</w:t>
      </w:r>
      <w:r>
        <w:t>z la 2</w:t>
      </w:r>
      <w:r w:rsidRPr="003D408F">
        <w:rPr>
          <w:vertAlign w:val="superscript"/>
        </w:rPr>
        <w:t>e</w:t>
      </w:r>
      <w:r>
        <w:t xml:space="preserve"> </w:t>
      </w:r>
      <w:r w:rsidR="00E71E85">
        <w:t>a</w:t>
      </w:r>
      <w:r>
        <w:t xml:space="preserve">ction pour </w:t>
      </w:r>
      <w:r>
        <w:rPr>
          <w:b/>
          <w:bCs/>
        </w:rPr>
        <w:t xml:space="preserve">Manage </w:t>
      </w:r>
      <w:r w:rsidRPr="006F643A">
        <w:rPr>
          <w:b/>
          <w:bCs/>
        </w:rPr>
        <w:t>Types</w:t>
      </w:r>
      <w:r>
        <w:t>,</w:t>
      </w:r>
      <w:r w:rsidR="006F643A">
        <w:t xml:space="preserve"> pour qu’elle</w:t>
      </w:r>
      <w:r>
        <w:t xml:space="preserve"> </w:t>
      </w:r>
      <w:r w:rsidRPr="00A2635D">
        <w:t>affiche</w:t>
      </w:r>
      <w:r>
        <w:t xml:space="preserve"> la </w:t>
      </w:r>
      <w:r w:rsidR="00E71E85">
        <w:t>vue</w:t>
      </w:r>
      <w:r>
        <w:t xml:space="preserve"> </w:t>
      </w:r>
      <w:r w:rsidRPr="003D408F">
        <w:rPr>
          <w:b/>
          <w:bCs/>
        </w:rPr>
        <w:t>Index</w:t>
      </w:r>
      <w:r>
        <w:t xml:space="preserve"> de </w:t>
      </w:r>
      <w:proofErr w:type="spellStart"/>
      <w:r w:rsidRPr="003D408F">
        <w:rPr>
          <w:b/>
          <w:bCs/>
        </w:rPr>
        <w:t>ZombieType</w:t>
      </w:r>
      <w:proofErr w:type="spellEnd"/>
      <w:r>
        <w:t>.</w:t>
      </w:r>
    </w:p>
    <w:p w14:paraId="301CFE66" w14:textId="77777777" w:rsidR="002E19E4" w:rsidRPr="00D7774D" w:rsidRDefault="002E19E4" w:rsidP="002E19E4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7774D">
        <w:t>Teste</w:t>
      </w:r>
      <w:r>
        <w:t>z</w:t>
      </w:r>
      <w:r w:rsidRPr="00D7774D">
        <w:t xml:space="preserve"> </w:t>
      </w:r>
      <w:r>
        <w:t>le menu</w:t>
      </w:r>
    </w:p>
    <w:p w14:paraId="72AB309F" w14:textId="4AB7C766" w:rsidR="0061163D" w:rsidRDefault="0061163D">
      <w:pPr>
        <w:rPr>
          <w:caps/>
          <w:spacing w:val="15"/>
        </w:rPr>
      </w:pPr>
    </w:p>
    <w:p w14:paraId="4F20EB1B" w14:textId="77777777" w:rsidR="0048643D" w:rsidRDefault="0048643D">
      <w:pPr>
        <w:rPr>
          <w:caps/>
          <w:spacing w:val="15"/>
        </w:rPr>
      </w:pPr>
      <w:r>
        <w:br w:type="page"/>
      </w:r>
    </w:p>
    <w:p w14:paraId="462C0DD0" w14:textId="77777777" w:rsidR="003436FA" w:rsidRPr="000A6F2B" w:rsidRDefault="003436FA" w:rsidP="003436FA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231AB004" w14:textId="77777777" w:rsidR="003436FA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51DF5FEB" w14:textId="77777777" w:rsidR="003436FA" w:rsidRPr="00FC2466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016FABBE" w14:textId="77777777" w:rsidR="003436FA" w:rsidRPr="007E2E85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41C44AF" w14:textId="77777777" w:rsidR="003436FA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Commentez en respectant les standards proposés (vous serez noté là-dessus):</w:t>
      </w:r>
    </w:p>
    <w:p w14:paraId="200BAEE4" w14:textId="5691F5CD" w:rsidR="002E055A" w:rsidRPr="00721238" w:rsidRDefault="002E055A" w:rsidP="002E055A">
      <w:pPr>
        <w:pStyle w:val="Paragraphedeliste"/>
        <w:numPr>
          <w:ilvl w:val="1"/>
          <w:numId w:val="42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 xml:space="preserve">FCT </w:t>
      </w:r>
      <w:proofErr w:type="spellStart"/>
      <w:r>
        <w:t>Zombie</w:t>
      </w:r>
      <w:r w:rsidR="00E22008">
        <w:t>Type</w:t>
      </w:r>
      <w:proofErr w:type="spellEnd"/>
      <w:r>
        <w:t xml:space="preserve"> Index</w:t>
      </w:r>
    </w:p>
    <w:p w14:paraId="7B411D71" w14:textId="10B5F922" w:rsidR="002E055A" w:rsidRDefault="002E055A" w:rsidP="002E055A">
      <w:pPr>
        <w:pStyle w:val="Paragraphedeliste"/>
        <w:numPr>
          <w:ilvl w:val="1"/>
          <w:numId w:val="42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du contrôleur </w:t>
      </w:r>
      <w:proofErr w:type="spellStart"/>
      <w:r>
        <w:t>Zombie</w:t>
      </w:r>
      <w:r w:rsidR="00E22008">
        <w:t>Type</w:t>
      </w:r>
      <w:proofErr w:type="spellEnd"/>
      <w:r>
        <w:t xml:space="preserve"> et de la vue Index associée affichant la liste des </w:t>
      </w:r>
      <w:r w:rsidR="00E22008">
        <w:t xml:space="preserve">types de </w:t>
      </w:r>
      <w:r>
        <w:t>zombies. Ajout du menu de gestion avec Bootstrap.</w:t>
      </w:r>
    </w:p>
    <w:p w14:paraId="05CF6EC3" w14:textId="77777777" w:rsidR="003436FA" w:rsidRPr="001C42FF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1D8F1E8" w14:textId="77777777" w:rsidR="003436FA" w:rsidRDefault="003436FA" w:rsidP="003436FA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0BF8D797" w14:textId="77777777" w:rsidR="003436FA" w:rsidRPr="001C42FF" w:rsidRDefault="003436FA" w:rsidP="003436FA">
      <w:pPr>
        <w:ind w:left="360"/>
      </w:pPr>
    </w:p>
    <w:p w14:paraId="31A2C937" w14:textId="645294BC" w:rsidR="0061163D" w:rsidRDefault="0061163D" w:rsidP="0061163D">
      <w:pPr>
        <w:pStyle w:val="Titre2"/>
      </w:pPr>
      <w:r>
        <w:t>Create ZombieType</w:t>
      </w:r>
    </w:p>
    <w:p w14:paraId="4D0E21FD" w14:textId="5CEB1525" w:rsidR="0061163D" w:rsidRDefault="0061163D" w:rsidP="0061163D">
      <w:pPr>
        <w:pStyle w:val="Titre3"/>
      </w:pPr>
      <w:r>
        <w:t>Ajouter l’action CREATE</w:t>
      </w:r>
      <w:r w:rsidR="00CC4F9D">
        <w:t xml:space="preserve"> </w:t>
      </w:r>
      <w:r>
        <w:t>au Controller</w:t>
      </w:r>
    </w:p>
    <w:p w14:paraId="323ACD0A" w14:textId="028EAEDB" w:rsidR="0061163D" w:rsidRPr="00610210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 w:rsidRPr="00610210">
        <w:t>Dans le</w:t>
      </w:r>
      <w:r w:rsidR="00E71E85">
        <w:t xml:space="preserve"> contrôleur</w:t>
      </w:r>
      <w:r w:rsidRPr="00610210">
        <w:t xml:space="preserve"> </w:t>
      </w:r>
      <w:proofErr w:type="spellStart"/>
      <w:r w:rsidRPr="00610210">
        <w:t>ZombieType</w:t>
      </w:r>
      <w:proofErr w:type="spellEnd"/>
      <w:r w:rsidRPr="00610210">
        <w:t xml:space="preserve">, ajoutez l’action </w:t>
      </w:r>
      <w:proofErr w:type="spellStart"/>
      <w:r w:rsidRPr="00610210">
        <w:t>Create</w:t>
      </w:r>
      <w:proofErr w:type="spellEnd"/>
      <w:r>
        <w:t xml:space="preserve"> qui retourne la </w:t>
      </w:r>
      <w:r w:rsidR="00E71E85">
        <w:t>vu</w:t>
      </w:r>
      <w:r w:rsidR="00E10CC3">
        <w:t>e</w:t>
      </w:r>
      <w:r>
        <w:t xml:space="preserve"> du même nom</w:t>
      </w:r>
    </w:p>
    <w:p w14:paraId="14D8C237" w14:textId="77777777" w:rsidR="0061163D" w:rsidRPr="0061163D" w:rsidRDefault="0061163D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8000"/>
          <w:sz w:val="19"/>
          <w:szCs w:val="19"/>
          <w:lang w:val="en-CA"/>
        </w:rPr>
        <w:t>//GET CREATE</w:t>
      </w:r>
    </w:p>
    <w:p w14:paraId="5A9F79B1" w14:textId="77777777" w:rsidR="0061163D" w:rsidRPr="0061163D" w:rsidRDefault="0061163D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61163D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>IActionResult</w:t>
      </w:r>
      <w:proofErr w:type="spellEnd"/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>Create(</w:t>
      </w:r>
      <w:proofErr w:type="gramEnd"/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330C609B" w14:textId="77777777" w:rsidR="0061163D" w:rsidRDefault="0061163D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E2E3F6" w14:textId="77777777" w:rsidR="0061163D" w:rsidRDefault="0061163D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50436A" w14:textId="77777777" w:rsidR="0061163D" w:rsidRDefault="0061163D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36F47A" w14:textId="77777777" w:rsidR="0061163D" w:rsidRPr="00610210" w:rsidRDefault="0061163D" w:rsidP="0061163D">
      <w:pPr>
        <w:rPr>
          <w:lang w:val="en-CA"/>
        </w:rPr>
      </w:pPr>
    </w:p>
    <w:p w14:paraId="504DC449" w14:textId="49111223" w:rsidR="0061163D" w:rsidRPr="007F3034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>À</w:t>
      </w:r>
      <w:r w:rsidRPr="007F3034">
        <w:t xml:space="preserve"> partir de l</w:t>
      </w:r>
      <w:r>
        <w:t xml:space="preserve">a </w:t>
      </w:r>
      <w:r w:rsidR="00E71E85">
        <w:t>vue</w:t>
      </w:r>
      <w:r>
        <w:t xml:space="preserve"> </w:t>
      </w:r>
      <w:proofErr w:type="spellStart"/>
      <w:r>
        <w:t>ZombieType</w:t>
      </w:r>
      <w:proofErr w:type="spellEnd"/>
      <w:r>
        <w:t>/</w:t>
      </w:r>
      <w:r>
        <w:rPr>
          <w:b/>
          <w:bCs/>
        </w:rPr>
        <w:t xml:space="preserve">Index, </w:t>
      </w:r>
      <w:r>
        <w:t xml:space="preserve">modifiez le bouton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New Type </w:t>
      </w:r>
      <w:r>
        <w:t xml:space="preserve">afin qu’il </w:t>
      </w:r>
      <w:r w:rsidR="00E71E85">
        <w:t>redirige à</w:t>
      </w:r>
      <w:r>
        <w:t xml:space="preserve"> la </w:t>
      </w:r>
      <w:r w:rsidR="00E71E85">
        <w:t>vue</w:t>
      </w:r>
      <w:r>
        <w:t xml:space="preserve"> </w:t>
      </w:r>
      <w:proofErr w:type="spellStart"/>
      <w:r>
        <w:t>ZombieType</w:t>
      </w:r>
      <w:proofErr w:type="spellEnd"/>
      <w:r>
        <w:t>/</w:t>
      </w:r>
      <w:proofErr w:type="spellStart"/>
      <w:r w:rsidRPr="00B37E16">
        <w:rPr>
          <w:b/>
          <w:bCs/>
        </w:rPr>
        <w:t>Create</w:t>
      </w:r>
      <w:proofErr w:type="spellEnd"/>
    </w:p>
    <w:p w14:paraId="1CC3892A" w14:textId="19585663" w:rsidR="002E19E4" w:rsidRPr="00332BD3" w:rsidRDefault="00251B07" w:rsidP="00497FB0">
      <w:pPr>
        <w:pStyle w:val="NormalWeb"/>
        <w:spacing w:before="0" w:beforeAutospacing="0" w:after="0" w:afterAutospacing="0"/>
      </w:pPr>
      <w:r w:rsidRPr="00332BD3">
        <w:t>NOTE : One ne fait que le GET</w:t>
      </w:r>
      <w:r w:rsidR="003266D8">
        <w:t>, le POST est plus loin</w:t>
      </w:r>
    </w:p>
    <w:p w14:paraId="647CC7AC" w14:textId="2AA772DC" w:rsidR="000E51AA" w:rsidRDefault="000E51AA" w:rsidP="000E51AA">
      <w:pPr>
        <w:pStyle w:val="Titre3"/>
      </w:pPr>
      <w:r>
        <w:t xml:space="preserve">Ajouter la </w:t>
      </w:r>
      <w:r w:rsidR="00C64FCE">
        <w:t>vue</w:t>
      </w:r>
      <w:r>
        <w:t xml:space="preserve"> ZombieType</w:t>
      </w:r>
      <w:r w:rsidR="00C64FCE">
        <w:t>/</w:t>
      </w:r>
      <w:r>
        <w:t>CREATE</w:t>
      </w:r>
    </w:p>
    <w:p w14:paraId="2204FB36" w14:textId="5FE42D06" w:rsidR="000E51AA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</w:t>
      </w:r>
      <w:r w:rsidR="00C64FCE">
        <w:t>vue</w:t>
      </w:r>
      <w:r w:rsidRPr="0092276F">
        <w:t xml:space="preserve">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</w:t>
      </w:r>
      <w:r w:rsidR="00E71E85" w:rsidRPr="00E71E85">
        <w:t>à</w:t>
      </w:r>
      <w:r w:rsidR="00E71E85">
        <w:rPr>
          <w:b/>
          <w:bCs/>
        </w:rPr>
        <w:t xml:space="preserve"> </w:t>
      </w:r>
      <w:r w:rsidRPr="0092276F">
        <w:t xml:space="preserve">partir du </w:t>
      </w:r>
      <w:r w:rsidR="00E71E85">
        <w:t>contrôleur</w:t>
      </w:r>
      <w:r>
        <w:t xml:space="preserve"> (bouton droit sur </w:t>
      </w:r>
      <w:proofErr w:type="spellStart"/>
      <w:proofErr w:type="gramStart"/>
      <w:r w:rsidR="00CC4F9D">
        <w:t>Create</w:t>
      </w:r>
      <w:proofErr w:type="spellEnd"/>
      <w:r>
        <w:t>(</w:t>
      </w:r>
      <w:proofErr w:type="gramEnd"/>
      <w:r>
        <w:t xml:space="preserve">)),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vide</w:t>
      </w:r>
    </w:p>
    <w:p w14:paraId="34260568" w14:textId="33683F99" w:rsidR="000E51AA" w:rsidRPr="0092276F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Remplacez le contenu par défaut de la </w:t>
      </w:r>
      <w:r w:rsidR="00C64FCE">
        <w:t>vue</w:t>
      </w:r>
      <w:r>
        <w:t xml:space="preserve"> par le contenu du fichier </w:t>
      </w:r>
      <w:r w:rsidR="00AA3DDC">
        <w:rPr>
          <w:i/>
          <w:iCs/>
        </w:rPr>
        <w:t>S01.1_Lab2_FichiersComplementaires</w:t>
      </w:r>
      <w:r>
        <w:rPr>
          <w:i/>
          <w:iCs/>
        </w:rPr>
        <w:t>/</w:t>
      </w:r>
      <w:r w:rsidRPr="00850D79">
        <w:t xml:space="preserve"> </w:t>
      </w:r>
      <w:proofErr w:type="spellStart"/>
      <w:r w:rsidRPr="00850D79">
        <w:rPr>
          <w:i/>
          <w:iCs/>
        </w:rPr>
        <w:t>View</w:t>
      </w:r>
      <w:proofErr w:type="spellEnd"/>
      <w:r w:rsidRPr="00850D79">
        <w:rPr>
          <w:i/>
          <w:iCs/>
        </w:rPr>
        <w:t xml:space="preserve"> </w:t>
      </w:r>
      <w:proofErr w:type="spellStart"/>
      <w:r w:rsidRPr="00850D79">
        <w:rPr>
          <w:i/>
          <w:iCs/>
        </w:rPr>
        <w:t>Zombie</w:t>
      </w:r>
      <w:r>
        <w:rPr>
          <w:i/>
          <w:iCs/>
        </w:rPr>
        <w:t>Type</w:t>
      </w:r>
      <w:proofErr w:type="spellEnd"/>
      <w:r w:rsidRPr="00850D79">
        <w:rPr>
          <w:i/>
          <w:iCs/>
        </w:rPr>
        <w:t xml:space="preserve"> </w:t>
      </w:r>
      <w:r>
        <w:rPr>
          <w:i/>
          <w:iCs/>
        </w:rPr>
        <w:t>Create</w:t>
      </w:r>
      <w:r w:rsidRPr="00850D79">
        <w:rPr>
          <w:i/>
          <w:iCs/>
        </w:rPr>
        <w:t>.txt</w:t>
      </w:r>
      <w:r>
        <w:rPr>
          <w:i/>
          <w:iCs/>
        </w:rPr>
        <w:t xml:space="preserve"> </w:t>
      </w:r>
    </w:p>
    <w:p w14:paraId="1F2DFC20" w14:textId="77777777" w:rsidR="008A760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7EDC4E8A" w14:textId="632C3EAA" w:rsidR="008A7602" w:rsidRPr="003A408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3A4082">
        <w:t>Ajoute</w:t>
      </w:r>
      <w:r>
        <w:t>z la référence</w:t>
      </w:r>
      <w:r w:rsidR="00E71E85">
        <w:t xml:space="preserve"> et</w:t>
      </w:r>
      <w:r>
        <w:t xml:space="preserve"> l’injection au</w:t>
      </w:r>
      <w:r w:rsidRPr="003A4082">
        <w:t xml:space="preserve"> mod</w:t>
      </w:r>
      <w:r w:rsidR="00C64FCE">
        <w:t>è</w:t>
      </w:r>
      <w:r w:rsidRPr="003A4082">
        <w:t>l</w:t>
      </w:r>
      <w:r w:rsidR="00C64FCE">
        <w:t>e</w:t>
      </w:r>
      <w:r w:rsidRPr="003A4082">
        <w:t xml:space="preserve"> </w:t>
      </w:r>
      <w:proofErr w:type="spellStart"/>
      <w:r>
        <w:rPr>
          <w:b/>
          <w:bCs/>
        </w:rPr>
        <w:t>ZombieType</w:t>
      </w:r>
      <w:proofErr w:type="spellEnd"/>
      <w:r>
        <w:rPr>
          <w:b/>
          <w:bCs/>
        </w:rPr>
        <w:t xml:space="preserve"> </w:t>
      </w:r>
      <w:r w:rsidRPr="003A4082">
        <w:t>en haut</w:t>
      </w:r>
      <w:r>
        <w:t xml:space="preserve"> de la </w:t>
      </w:r>
      <w:r w:rsidR="00E71E85">
        <w:t>vue</w:t>
      </w:r>
      <w:r>
        <w:t xml:space="preserve"> </w:t>
      </w:r>
      <w:proofErr w:type="spellStart"/>
      <w:r>
        <w:t>Create</w:t>
      </w:r>
      <w:proofErr w:type="spellEnd"/>
    </w:p>
    <w:p w14:paraId="7AE723B4" w14:textId="79301702" w:rsidR="008A7602" w:rsidRPr="002801B9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2801B9">
        <w:t>Ajoute</w:t>
      </w:r>
      <w:r>
        <w:t>z</w:t>
      </w:r>
      <w:r w:rsidRPr="002801B9">
        <w:t xml:space="preserve"> les </w:t>
      </w:r>
      <w:proofErr w:type="spellStart"/>
      <w:r w:rsidRPr="002801B9">
        <w:t>TagHelpers</w:t>
      </w:r>
      <w:proofErr w:type="spellEnd"/>
      <w:r w:rsidRPr="002801B9">
        <w:t xml:space="preserve"> pour le</w:t>
      </w:r>
      <w:r w:rsidR="00E71E85">
        <w:t xml:space="preserve"> formulaire,</w:t>
      </w:r>
      <w:r w:rsidRPr="002801B9">
        <w:t xml:space="preserve"> </w:t>
      </w:r>
      <w:r>
        <w:t xml:space="preserve">les </w:t>
      </w:r>
      <w:r w:rsidR="00E71E85">
        <w:t>libellés et les boîtes d’entrée</w:t>
      </w:r>
    </w:p>
    <w:p w14:paraId="2AFECA94" w14:textId="350D6902" w:rsidR="00B1415A" w:rsidRPr="005A0856" w:rsidRDefault="00B1415A" w:rsidP="00B1415A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5A0856">
        <w:t>Ajoute</w:t>
      </w:r>
      <w:r>
        <w:t>z</w:t>
      </w:r>
      <w:r w:rsidRPr="005A0856">
        <w:t xml:space="preserve"> le </w:t>
      </w:r>
      <w:proofErr w:type="spellStart"/>
      <w:r w:rsidR="00CC4F9D">
        <w:t>T</w:t>
      </w:r>
      <w:r w:rsidRPr="005A0856">
        <w:t>agHelper</w:t>
      </w:r>
      <w:proofErr w:type="spellEnd"/>
      <w:r w:rsidRPr="005A0856">
        <w:t xml:space="preserve"> pour le </w:t>
      </w:r>
      <w:r>
        <w:t>bouton</w:t>
      </w:r>
      <w:r w:rsidRPr="005A0856">
        <w:t xml:space="preserve"> </w:t>
      </w:r>
      <w:r w:rsidR="00E71E85">
        <w:t>« </w:t>
      </w:r>
      <w:r w:rsidRPr="005A0856">
        <w:t>Back To List</w:t>
      </w:r>
      <w:r w:rsidR="00E71E85">
        <w:t> »</w:t>
      </w:r>
      <w:r>
        <w:t xml:space="preserve"> qui</w:t>
      </w:r>
      <w:r w:rsidR="00E71E85">
        <w:t xml:space="preserve"> va</w:t>
      </w:r>
      <w:r>
        <w:t xml:space="preserve"> nous ram</w:t>
      </w:r>
      <w:r w:rsidR="00326C0A">
        <w:t>e</w:t>
      </w:r>
      <w:r>
        <w:t>ne</w:t>
      </w:r>
      <w:r w:rsidR="00E71E85">
        <w:t>r</w:t>
      </w:r>
      <w:r>
        <w:t xml:space="preserve"> à la </w:t>
      </w:r>
      <w:r w:rsidR="00CC4F9D">
        <w:t>vue</w:t>
      </w:r>
      <w:r>
        <w:t xml:space="preserve"> </w:t>
      </w:r>
      <w:r w:rsidRPr="00995710">
        <w:rPr>
          <w:b/>
          <w:bCs/>
        </w:rPr>
        <w:t>Index</w:t>
      </w:r>
    </w:p>
    <w:p w14:paraId="7AB3192A" w14:textId="3A4910EC" w:rsidR="007A7BBE" w:rsidRDefault="007A7BBE" w:rsidP="007A7BB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201AF212" w14:textId="5BB9C945" w:rsidR="007C1D14" w:rsidRDefault="007C1D14" w:rsidP="007C1D14">
      <w:pPr>
        <w:spacing w:before="0" w:after="160" w:line="259" w:lineRule="auto"/>
      </w:pPr>
    </w:p>
    <w:p w14:paraId="6A59E126" w14:textId="77777777" w:rsidR="000F0EB2" w:rsidRDefault="000F0EB2">
      <w:pPr>
        <w:rPr>
          <w:caps/>
          <w:spacing w:val="15"/>
        </w:rPr>
      </w:pPr>
      <w:r>
        <w:br w:type="page"/>
      </w:r>
    </w:p>
    <w:p w14:paraId="0C63EFE6" w14:textId="04C73C1D" w:rsidR="007C1D14" w:rsidRPr="000A6F2B" w:rsidRDefault="007C1D14" w:rsidP="007C1D14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70F71302" w14:textId="77777777" w:rsidR="007C1D14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51A131DE" w14:textId="77777777" w:rsidR="007C1D14" w:rsidRPr="00FC2466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3002F6BA" w14:textId="618334C4" w:rsidR="007C1D14" w:rsidRPr="007E2E85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 xml:space="preserve">Validez </w:t>
      </w:r>
      <w:r w:rsidR="00C15B5C">
        <w:t>les modifications</w:t>
      </w:r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7CC018AE" w14:textId="77777777" w:rsidR="007C1D14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>Commentez en respectant les standards proposés (vous serez noté là-dessus):</w:t>
      </w:r>
    </w:p>
    <w:p w14:paraId="707FC69D" w14:textId="0912AA74" w:rsidR="007C1D14" w:rsidRPr="00721238" w:rsidRDefault="007C1D14" w:rsidP="007C1D14">
      <w:pPr>
        <w:pStyle w:val="Paragraphedeliste"/>
        <w:numPr>
          <w:ilvl w:val="1"/>
          <w:numId w:val="39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CD4F37">
        <w:rPr>
          <w:lang w:val="en-CA"/>
        </w:rPr>
        <w:t xml:space="preserve">FCT Zombie </w:t>
      </w:r>
      <w:r w:rsidR="00B11A3D" w:rsidRPr="00CD4F37">
        <w:rPr>
          <w:lang w:val="en-CA"/>
        </w:rPr>
        <w:t>Type</w:t>
      </w:r>
      <w:r w:rsidR="00E71E85" w:rsidRPr="00CD4F37">
        <w:rPr>
          <w:lang w:val="en-CA"/>
        </w:rPr>
        <w:t>s</w:t>
      </w:r>
      <w:r w:rsidR="00CD4F37" w:rsidRPr="00CD4F37">
        <w:rPr>
          <w:lang w:val="en-CA"/>
        </w:rPr>
        <w:t xml:space="preserve"> C</w:t>
      </w:r>
      <w:r w:rsidR="00CD4F37">
        <w:rPr>
          <w:lang w:val="en-CA"/>
        </w:rPr>
        <w:t>reate</w:t>
      </w:r>
    </w:p>
    <w:p w14:paraId="70F37B87" w14:textId="673E53D7" w:rsidR="007C1D14" w:rsidRDefault="007C1D14" w:rsidP="007C1D14">
      <w:pPr>
        <w:pStyle w:val="Paragraphedeliste"/>
        <w:numPr>
          <w:ilvl w:val="1"/>
          <w:numId w:val="39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</w:t>
      </w:r>
      <w:r w:rsidR="00E71E85">
        <w:t xml:space="preserve">de </w:t>
      </w:r>
      <w:r>
        <w:t xml:space="preserve">la </w:t>
      </w:r>
      <w:r w:rsidR="00E71E85">
        <w:t>vue</w:t>
      </w:r>
      <w:r>
        <w:t xml:space="preserve"> </w:t>
      </w:r>
      <w:proofErr w:type="spellStart"/>
      <w:r w:rsidR="00CD4F37">
        <w:t>Create</w:t>
      </w:r>
      <w:proofErr w:type="spellEnd"/>
      <w:r>
        <w:t xml:space="preserve"> </w:t>
      </w:r>
      <w:r w:rsidR="00452B9E">
        <w:t>permettant de créer un type</w:t>
      </w:r>
      <w:r w:rsidR="00B11A3D">
        <w:t xml:space="preserve"> de </w:t>
      </w:r>
      <w:r>
        <w:t>zombies</w:t>
      </w:r>
    </w:p>
    <w:p w14:paraId="47D6EC0B" w14:textId="77777777" w:rsidR="007C1D14" w:rsidRPr="001C42FF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1B2A4188" w14:textId="77777777" w:rsidR="007C1D14" w:rsidRPr="001C42FF" w:rsidRDefault="007C1D14" w:rsidP="007C1D14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3F20C896" w14:textId="1766572C" w:rsidR="007C1D14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 xml:space="preserve">Poussez </w:t>
      </w:r>
      <w:r w:rsidR="00C64FCE">
        <w:t>(</w:t>
      </w:r>
      <w:r>
        <w:rPr>
          <w:b/>
          <w:bCs/>
        </w:rPr>
        <w:t>Push</w:t>
      </w:r>
      <w:r w:rsidR="00C64FCE">
        <w:rPr>
          <w:b/>
          <w:bCs/>
        </w:rPr>
        <w:t>)</w:t>
      </w:r>
      <w:r>
        <w:t xml:space="preserve"> les modifications sur le repo en ligne </w:t>
      </w:r>
      <w:r w:rsidR="00C64FCE">
        <w:t>(</w:t>
      </w:r>
      <w:proofErr w:type="spellStart"/>
      <w:r>
        <w:rPr>
          <w:b/>
          <w:bCs/>
        </w:rPr>
        <w:t>Remote</w:t>
      </w:r>
      <w:proofErr w:type="spellEnd"/>
      <w:r w:rsidR="00C64FCE">
        <w:rPr>
          <w:b/>
          <w:bCs/>
        </w:rPr>
        <w:t>)</w:t>
      </w:r>
      <w:r w:rsidR="00E71E85">
        <w:rPr>
          <w:b/>
          <w:bCs/>
        </w:rPr>
        <w:t>.</w:t>
      </w:r>
      <w:r>
        <w:t xml:space="preserve"> </w:t>
      </w:r>
      <w:r w:rsidR="00E71E85">
        <w:t>C</w:t>
      </w:r>
      <w:r>
        <w:t xml:space="preserve">liquez sur </w:t>
      </w:r>
      <w:r>
        <w:rPr>
          <w:noProof/>
        </w:rPr>
        <w:drawing>
          <wp:inline distT="0" distB="0" distL="0" distR="0" wp14:anchorId="67BBF596" wp14:editId="30C96631">
            <wp:extent cx="232486" cy="311742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FCE">
        <w:t xml:space="preserve"> </w:t>
      </w:r>
    </w:p>
    <w:p w14:paraId="016B4C8A" w14:textId="77777777" w:rsidR="007C1D14" w:rsidRDefault="007C1D14" w:rsidP="007C1D14">
      <w:pPr>
        <w:spacing w:before="0" w:after="160" w:line="259" w:lineRule="auto"/>
      </w:pPr>
    </w:p>
    <w:p w14:paraId="3F72D3B3" w14:textId="062C6D57" w:rsidR="00C727ED" w:rsidRDefault="00C727ED" w:rsidP="00C727ED">
      <w:pPr>
        <w:pStyle w:val="Titre1"/>
      </w:pPr>
      <w:r>
        <w:t>Validation règles du mod</w:t>
      </w:r>
      <w:r w:rsidR="00C64FCE">
        <w:t>è</w:t>
      </w:r>
      <w:r>
        <w:t>l</w:t>
      </w:r>
      <w:r w:rsidR="00C64FCE">
        <w:t>e</w:t>
      </w:r>
    </w:p>
    <w:p w14:paraId="33304675" w14:textId="6D27C3BF" w:rsidR="00C727ED" w:rsidRDefault="00C727ED" w:rsidP="00C727ED">
      <w:pPr>
        <w:pStyle w:val="Titre3"/>
      </w:pPr>
      <w:r>
        <w:t>Ajouter la validation du mod</w:t>
      </w:r>
      <w:r w:rsidR="00C64FCE">
        <w:t>èle</w:t>
      </w:r>
      <w:r>
        <w:t xml:space="preserve"> Côté Serveur</w:t>
      </w:r>
    </w:p>
    <w:p w14:paraId="5E0BB478" w14:textId="6373E82F" w:rsidR="00C727ED" w:rsidRPr="00450A71" w:rsidRDefault="00450A71" w:rsidP="00C727ED">
      <w:pPr>
        <w:rPr>
          <w:b/>
          <w:bCs/>
        </w:rPr>
      </w:pPr>
      <w:r w:rsidRPr="00450A71">
        <w:rPr>
          <w:b/>
          <w:bCs/>
        </w:rPr>
        <w:t>Petit rappel de 2W5 :</w:t>
      </w:r>
    </w:p>
    <w:p w14:paraId="021741C1" w14:textId="5A728E97" w:rsidR="00C727ED" w:rsidRDefault="00C727ED" w:rsidP="00C727E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Ajoutez des annotations au mod</w:t>
      </w:r>
      <w:r w:rsidR="00C64FCE">
        <w:t>è</w:t>
      </w:r>
      <w:r>
        <w:t>l</w:t>
      </w:r>
      <w:r w:rsidR="00C64FCE">
        <w:t>e</w:t>
      </w:r>
      <w:r>
        <w:t xml:space="preserve"> </w:t>
      </w:r>
      <w:proofErr w:type="spellStart"/>
      <w:r>
        <w:rPr>
          <w:b/>
          <w:bCs/>
        </w:rPr>
        <w:t>ZombieType</w:t>
      </w:r>
      <w:proofErr w:type="spellEnd"/>
      <w:r>
        <w:t xml:space="preserve"> pour l’affichage et la validation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387"/>
      </w:tblGrid>
      <w:tr w:rsidR="00C727ED" w14:paraId="7E13F046" w14:textId="77777777" w:rsidTr="008E02EA">
        <w:tc>
          <w:tcPr>
            <w:tcW w:w="2819" w:type="dxa"/>
            <w:shd w:val="clear" w:color="auto" w:fill="F2F2F2" w:themeFill="background1" w:themeFillShade="F2"/>
          </w:tcPr>
          <w:p w14:paraId="51423AA4" w14:textId="77777777" w:rsidR="00C727ED" w:rsidRPr="008E02EA" w:rsidRDefault="00C727ED" w:rsidP="00814BD6">
            <w:pPr>
              <w:rPr>
                <w:b/>
                <w:bCs/>
                <w:lang w:val="fr-CA"/>
              </w:rPr>
            </w:pPr>
            <w:r w:rsidRPr="008E02EA">
              <w:rPr>
                <w:b/>
                <w:bCs/>
                <w:lang w:val="fr-CA"/>
              </w:rPr>
              <w:t>Élément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14:paraId="74D081E4" w14:textId="77777777" w:rsidR="00C727ED" w:rsidRPr="008E02EA" w:rsidRDefault="00C727ED" w:rsidP="00814BD6">
            <w:pPr>
              <w:rPr>
                <w:b/>
                <w:bCs/>
                <w:lang w:val="fr-CA"/>
              </w:rPr>
            </w:pPr>
            <w:r w:rsidRPr="008E02EA">
              <w:rPr>
                <w:b/>
                <w:bCs/>
                <w:lang w:val="fr-CA"/>
              </w:rPr>
              <w:t>Règle</w:t>
            </w:r>
          </w:p>
        </w:tc>
      </w:tr>
      <w:tr w:rsidR="00C727ED" w14:paraId="38800722" w14:textId="77777777" w:rsidTr="00814BD6">
        <w:tc>
          <w:tcPr>
            <w:tcW w:w="2819" w:type="dxa"/>
          </w:tcPr>
          <w:p w14:paraId="5DF5B5B9" w14:textId="77777777" w:rsidR="00C727ED" w:rsidRDefault="00C727ED" w:rsidP="00814BD6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TypeName</w:t>
            </w:r>
            <w:proofErr w:type="spellEnd"/>
          </w:p>
        </w:tc>
        <w:tc>
          <w:tcPr>
            <w:tcW w:w="5387" w:type="dxa"/>
          </w:tcPr>
          <w:p w14:paraId="364963A2" w14:textId="678C2484" w:rsidR="00C727ED" w:rsidRDefault="00C15B5C" w:rsidP="00814BD6">
            <w:pPr>
              <w:rPr>
                <w:lang w:val="fr-CA"/>
              </w:rPr>
            </w:pPr>
            <w:r>
              <w:rPr>
                <w:lang w:val="fr-CA"/>
              </w:rPr>
              <w:t>Dois afficher</w:t>
            </w:r>
            <w:r w:rsidR="00C727ED">
              <w:rPr>
                <w:lang w:val="fr-CA"/>
              </w:rPr>
              <w:t xml:space="preserve"> </w:t>
            </w:r>
            <w:r>
              <w:rPr>
                <w:lang w:val="fr-CA"/>
              </w:rPr>
              <w:t>« </w:t>
            </w:r>
            <w:r w:rsidR="00C727ED">
              <w:rPr>
                <w:lang w:val="fr-CA"/>
              </w:rPr>
              <w:t>Type Name</w:t>
            </w:r>
            <w:r>
              <w:rPr>
                <w:lang w:val="fr-CA"/>
              </w:rPr>
              <w:t> »</w:t>
            </w:r>
          </w:p>
        </w:tc>
      </w:tr>
      <w:tr w:rsidR="00C727ED" w:rsidRPr="004966BA" w14:paraId="7835F0A7" w14:textId="77777777" w:rsidTr="00814BD6">
        <w:tc>
          <w:tcPr>
            <w:tcW w:w="2819" w:type="dxa"/>
          </w:tcPr>
          <w:p w14:paraId="229E6F8E" w14:textId="77777777" w:rsidR="00C727ED" w:rsidRDefault="00C727ED" w:rsidP="00814BD6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TypeName</w:t>
            </w:r>
            <w:proofErr w:type="spellEnd"/>
          </w:p>
        </w:tc>
        <w:tc>
          <w:tcPr>
            <w:tcW w:w="5387" w:type="dxa"/>
          </w:tcPr>
          <w:p w14:paraId="332A6A03" w14:textId="77777777" w:rsidR="00C727ED" w:rsidRPr="00C727ED" w:rsidRDefault="00C727ED" w:rsidP="00814BD6">
            <w:proofErr w:type="spellStart"/>
            <w:r w:rsidRPr="00C727ED">
              <w:t>Obligatoire</w:t>
            </w:r>
            <w:proofErr w:type="spellEnd"/>
          </w:p>
          <w:p w14:paraId="7D31BD3E" w14:textId="73D8B065" w:rsidR="00C727ED" w:rsidRPr="002D207C" w:rsidRDefault="00C727ED" w:rsidP="00814BD6">
            <w:r w:rsidRPr="002D207C">
              <w:t xml:space="preserve">Message </w:t>
            </w:r>
            <w:proofErr w:type="spellStart"/>
            <w:proofErr w:type="gramStart"/>
            <w:r w:rsidRPr="002D207C">
              <w:t>d’erreur</w:t>
            </w:r>
            <w:proofErr w:type="spellEnd"/>
            <w:r w:rsidRPr="002D207C">
              <w:t> </w:t>
            </w:r>
            <w:r w:rsidRPr="00C40026">
              <w:t>:</w:t>
            </w:r>
            <w:proofErr w:type="gramEnd"/>
            <w:r w:rsidRPr="00C40026">
              <w:t xml:space="preserve"> </w:t>
            </w:r>
            <w:r w:rsidRPr="00C4002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08663C">
              <w:rPr>
                <w:rFonts w:ascii="Cascadia Mono" w:hAnsi="Cascadia Mono" w:cs="Cascadia Mono"/>
                <w:color w:val="A31515"/>
                <w:sz w:val="19"/>
                <w:szCs w:val="19"/>
              </w:rPr>
              <w:t>Type Name have to be fill.</w:t>
            </w:r>
            <w:r w:rsidRPr="00C4002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</w:tbl>
    <w:p w14:paraId="485E1DB2" w14:textId="77777777" w:rsidR="00C727ED" w:rsidRPr="002D207C" w:rsidRDefault="00C727ED" w:rsidP="00C727ED">
      <w:pPr>
        <w:ind w:left="720"/>
        <w:rPr>
          <w:lang w:val="en-CA"/>
        </w:rPr>
      </w:pPr>
    </w:p>
    <w:p w14:paraId="467B8EFA" w14:textId="440A2002" w:rsidR="00B36ED9" w:rsidRPr="00552F9E" w:rsidRDefault="00B36ED9" w:rsidP="009A5F99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552F9E">
        <w:t>Ajoute</w:t>
      </w:r>
      <w:r>
        <w:t>z</w:t>
      </w:r>
      <w:r w:rsidRPr="00552F9E">
        <w:t xml:space="preserve"> </w:t>
      </w:r>
      <w:r w:rsidR="00C15B5C">
        <w:t xml:space="preserve">les </w:t>
      </w:r>
      <w:proofErr w:type="spellStart"/>
      <w:r w:rsidR="00C64FCE">
        <w:t>T</w:t>
      </w:r>
      <w:r>
        <w:t>agHelpers</w:t>
      </w:r>
      <w:proofErr w:type="spellEnd"/>
      <w:r>
        <w:t xml:space="preserve"> et les balises nécessaires à </w:t>
      </w:r>
      <w:r w:rsidRPr="00552F9E">
        <w:t xml:space="preserve">la validation du </w:t>
      </w:r>
      <w:r w:rsidR="008E02EA">
        <w:t>m</w:t>
      </w:r>
      <w:r w:rsidR="008E02EA" w:rsidRPr="00552F9E">
        <w:t>od</w:t>
      </w:r>
      <w:r w:rsidR="008E02EA">
        <w:t>è</w:t>
      </w:r>
      <w:r w:rsidR="008E02EA" w:rsidRPr="00552F9E">
        <w:t>l</w:t>
      </w:r>
      <w:r w:rsidR="008E02EA">
        <w:t>e</w:t>
      </w:r>
      <w:r>
        <w:t xml:space="preserve"> dans la </w:t>
      </w:r>
      <w:r w:rsidR="008E02EA">
        <w:t xml:space="preserve">vue </w:t>
      </w:r>
      <w:proofErr w:type="spellStart"/>
      <w:r>
        <w:t>ZombieType</w:t>
      </w:r>
      <w:proofErr w:type="spellEnd"/>
      <w:r>
        <w:t>/</w:t>
      </w:r>
      <w:proofErr w:type="spellStart"/>
      <w:r>
        <w:rPr>
          <w:b/>
          <w:bCs/>
        </w:rPr>
        <w:t>Create</w:t>
      </w:r>
      <w:proofErr w:type="spellEnd"/>
    </w:p>
    <w:p w14:paraId="32CD9717" w14:textId="50A0C257" w:rsidR="00AC0EFD" w:rsidRDefault="005939C8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Ajoutez l’</w:t>
      </w:r>
      <w:r w:rsidR="008E02EA">
        <w:t>a</w:t>
      </w:r>
      <w:r>
        <w:t xml:space="preserve">ction </w:t>
      </w:r>
      <w:proofErr w:type="spellStart"/>
      <w:r w:rsidRPr="00D97FE3">
        <w:rPr>
          <w:b/>
          <w:bCs/>
        </w:rPr>
        <w:t>Create</w:t>
      </w:r>
      <w:proofErr w:type="spellEnd"/>
      <w:r>
        <w:t xml:space="preserve"> POST dans le </w:t>
      </w:r>
      <w:r w:rsidR="008E02EA">
        <w:t>contrôleur</w:t>
      </w:r>
    </w:p>
    <w:p w14:paraId="37056B52" w14:textId="77777777" w:rsidR="00942B1D" w:rsidRPr="004966BA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6BA">
        <w:rPr>
          <w:rFonts w:ascii="Cascadia Mono" w:hAnsi="Cascadia Mono" w:cs="Cascadia Mono"/>
          <w:color w:val="008000"/>
          <w:sz w:val="19"/>
          <w:szCs w:val="19"/>
          <w:lang w:val="en-US"/>
        </w:rPr>
        <w:t>//POST</w:t>
      </w:r>
    </w:p>
    <w:p w14:paraId="65F2E7F4" w14:textId="77777777" w:rsidR="00942B1D" w:rsidRPr="004966BA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2B95A34" w14:textId="77777777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42B1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Create(</w:t>
      </w:r>
      <w:proofErr w:type="spellStart"/>
      <w:proofErr w:type="gramEnd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Models.ZombieType</w:t>
      </w:r>
      <w:proofErr w:type="spellEnd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</w:t>
      </w:r>
      <w:proofErr w:type="spellEnd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0BC63936" w14:textId="77777777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42B1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8D888F" w14:textId="77777777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42B1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42B1D"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 w:rsidRPr="00942B1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BCBBC7" w14:textId="77777777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7C955D" w14:textId="77777777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42B1D">
        <w:rPr>
          <w:rFonts w:ascii="Cascadia Mono" w:hAnsi="Cascadia Mono" w:cs="Cascadia Mono"/>
          <w:color w:val="008000"/>
          <w:sz w:val="19"/>
          <w:szCs w:val="19"/>
        </w:rPr>
        <w:t>// Ajouter à la BD</w:t>
      </w:r>
    </w:p>
    <w:p w14:paraId="137AE2FC" w14:textId="77777777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629AFC" w14:textId="77777777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1DE0B3A7" w14:textId="77777777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42B1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2B1D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942B1D">
        <w:rPr>
          <w:rFonts w:ascii="Cascadia Mono" w:hAnsi="Cascadia Mono" w:cs="Cascadia Mono"/>
          <w:color w:val="000000"/>
          <w:sz w:val="19"/>
          <w:szCs w:val="19"/>
        </w:rPr>
        <w:t>.View</w:t>
      </w:r>
      <w:proofErr w:type="spellEnd"/>
      <w:r w:rsidRPr="00942B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42B1D">
        <w:rPr>
          <w:rFonts w:ascii="Cascadia Mono" w:hAnsi="Cascadia Mono" w:cs="Cascadia Mono"/>
          <w:color w:val="000000"/>
          <w:sz w:val="19"/>
          <w:szCs w:val="19"/>
        </w:rPr>
        <w:t>zombieType</w:t>
      </w:r>
      <w:proofErr w:type="spellEnd"/>
      <w:r w:rsidRPr="00942B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66D96" w14:textId="5058DC1E" w:rsidR="00857EF2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spacing w:before="0" w:after="160" w:line="259" w:lineRule="auto"/>
        <w:ind w:left="708"/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2A2998" w14:textId="7DA8A3C5" w:rsidR="00AC0EFD" w:rsidRPr="00D10A9E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Ajoutez un point d’arrêt (</w:t>
      </w:r>
      <w:proofErr w:type="spellStart"/>
      <w:r>
        <w:t>BreakPoint</w:t>
      </w:r>
      <w:proofErr w:type="spellEnd"/>
      <w:r>
        <w:t xml:space="preserve">) dans le </w:t>
      </w:r>
      <w:r w:rsidR="008E02EA">
        <w:t>contrôleur</w:t>
      </w:r>
      <w:r w:rsidR="008E02EA">
        <w:rPr>
          <w:b/>
          <w:bCs/>
        </w:rPr>
        <w:t xml:space="preserve"> </w:t>
      </w:r>
      <w:proofErr w:type="spellStart"/>
      <w:r>
        <w:rPr>
          <w:b/>
          <w:bCs/>
        </w:rPr>
        <w:t>ZombieType</w:t>
      </w:r>
      <w:proofErr w:type="spellEnd"/>
    </w:p>
    <w:p w14:paraId="19E6DCB9" w14:textId="77777777" w:rsidR="00D85C87" w:rsidRDefault="00D85C87">
      <w:pPr>
        <w:rPr>
          <w:b/>
          <w:bCs/>
        </w:rPr>
      </w:pPr>
      <w:r>
        <w:rPr>
          <w:b/>
          <w:bCs/>
        </w:rPr>
        <w:br w:type="page"/>
      </w:r>
    </w:p>
    <w:p w14:paraId="5557C51D" w14:textId="5EEBDF6A" w:rsidR="00D10A9E" w:rsidRPr="00D85C87" w:rsidRDefault="00D10A9E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D85C87">
        <w:lastRenderedPageBreak/>
        <w:t>Ajoutez dans la vue les balises pour la validation</w:t>
      </w:r>
    </w:p>
    <w:p w14:paraId="5118D5C2" w14:textId="77777777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@model </w:t>
      </w:r>
      <w:proofErr w:type="spellStart"/>
      <w:proofErr w:type="gramStart"/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>ZombieParty.Models.</w:t>
      </w:r>
      <w:r w:rsidRPr="00D85C87">
        <w:rPr>
          <w:rFonts w:ascii="Cascadia Mono" w:hAnsi="Cascadia Mono" w:cs="Cascadia Mono"/>
          <w:color w:val="2B91AF"/>
          <w:sz w:val="19"/>
          <w:szCs w:val="19"/>
          <w:lang w:val="en-CA"/>
        </w:rPr>
        <w:t>ZombieType</w:t>
      </w:r>
      <w:proofErr w:type="spellEnd"/>
      <w:proofErr w:type="gramEnd"/>
    </w:p>
    <w:p w14:paraId="40CD4F1D" w14:textId="77777777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form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method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="post"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="Create"&gt;</w:t>
      </w:r>
    </w:p>
    <w:p w14:paraId="1F60EAFF" w14:textId="5AC67328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="border p-3"&gt;</w:t>
      </w:r>
    </w:p>
    <w:p w14:paraId="6423FBD8" w14:textId="23BFC3DF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asp-validation-summary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proofErr w:type="spellStart"/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ModelOnly</w:t>
      </w:r>
      <w:proofErr w:type="spellEnd"/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="text-danger"&gt;&lt;/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div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53818B0C" w14:textId="6D7045E0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2BC035AF" w14:textId="79789CAF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="text-info pl-3"&gt;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>Zombie Type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7D84AC0" w14:textId="09BC2101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hr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0FB868DE" w14:textId="655040C7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383B670" w14:textId="77777777" w:rsidR="00D85C87" w:rsidRPr="00D85C87" w:rsidRDefault="00D85C87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1434783" w14:textId="394B6DAF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6D1B58A2" w14:textId="250454A6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proofErr w:type="gramStart"/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col-8</w:t>
      </w:r>
      <w:proofErr w:type="gramEnd"/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"&gt;</w:t>
      </w:r>
    </w:p>
    <w:p w14:paraId="4D243C35" w14:textId="598DE044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022692C0" w14:textId="38F3AE8A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proofErr w:type="gramStart"/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col-2</w:t>
      </w:r>
      <w:proofErr w:type="gramEnd"/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"&gt;</w:t>
      </w:r>
    </w:p>
    <w:p w14:paraId="1CD88CE5" w14:textId="502938F1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>TypeName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"&gt;&lt;/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AA1E910" w14:textId="61547C2F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7076DA4F" w14:textId="678493B7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proofErr w:type="gramStart"/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col-8</w:t>
      </w:r>
      <w:proofErr w:type="gramEnd"/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"&gt;</w:t>
      </w:r>
    </w:p>
    <w:p w14:paraId="1AA1FE30" w14:textId="3ADE0428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input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>TypeName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="form-control"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53A14A15" w14:textId="3D1DA532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span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asp-validation-for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TypeName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="text-danger"&gt;&lt;/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span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6DA3EEE1" w14:textId="3ED4A5AA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510131E" w14:textId="33846C77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9EA9F79" w14:textId="5EC39616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>…</w:t>
      </w:r>
    </w:p>
    <w:p w14:paraId="17D8CD0B" w14:textId="77777777" w:rsidR="00D85C87" w:rsidRPr="00D85C87" w:rsidRDefault="00D85C87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60267DB" w14:textId="0208D59C" w:rsidR="00D10A9E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spacing w:before="0" w:after="160" w:line="259" w:lineRule="auto"/>
        <w:ind w:left="360"/>
      </w:pPr>
      <w:r w:rsidRPr="00D85C8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A76B3" w14:textId="7963E576" w:rsidR="00AC0EFD" w:rsidRDefault="00AC0EFD" w:rsidP="00D10A9E">
      <w:pPr>
        <w:pStyle w:val="Paragraphedeliste"/>
        <w:numPr>
          <w:ilvl w:val="0"/>
          <w:numId w:val="43"/>
        </w:numPr>
        <w:spacing w:before="0" w:after="160" w:line="259" w:lineRule="auto"/>
      </w:pPr>
      <w:r>
        <w:t>Testez des données Valides et des données invalides</w:t>
      </w:r>
      <w:r w:rsidR="00765BB4">
        <w:t xml:space="preserve"> (évidemment, rien n’est enregistré, mais est-ce que les messages d’erreur apparaissent?)</w:t>
      </w:r>
    </w:p>
    <w:p w14:paraId="395F1611" w14:textId="61B0C937" w:rsidR="00AC0EFD" w:rsidRPr="00C1366D" w:rsidRDefault="00AC0EFD" w:rsidP="00D10A9E">
      <w:pPr>
        <w:pStyle w:val="Paragraphedeliste"/>
        <w:numPr>
          <w:ilvl w:val="0"/>
          <w:numId w:val="43"/>
        </w:numPr>
        <w:spacing w:before="0" w:after="160" w:line="259" w:lineRule="auto"/>
      </w:pPr>
      <w:r w:rsidRPr="00C1366D">
        <w:t xml:space="preserve">En bas de la </w:t>
      </w:r>
      <w:r w:rsidR="008E02EA">
        <w:t xml:space="preserve">vue </w:t>
      </w:r>
      <w:proofErr w:type="spellStart"/>
      <w:r w:rsidRPr="009A69CC">
        <w:rPr>
          <w:b/>
          <w:bCs/>
        </w:rPr>
        <w:t>ZombieType</w:t>
      </w:r>
      <w:proofErr w:type="spellEnd"/>
      <w:r w:rsidRPr="009A69CC">
        <w:rPr>
          <w:b/>
          <w:bCs/>
        </w:rPr>
        <w:t>/</w:t>
      </w:r>
      <w:proofErr w:type="spellStart"/>
      <w:r w:rsidRPr="009A69CC">
        <w:rPr>
          <w:b/>
          <w:bCs/>
        </w:rPr>
        <w:t>Create</w:t>
      </w:r>
      <w:proofErr w:type="spellEnd"/>
      <w:r>
        <w:t>, a</w:t>
      </w:r>
      <w:r w:rsidRPr="00C1366D">
        <w:t>jouter l’appel</w:t>
      </w:r>
      <w:r>
        <w:t xml:space="preserve"> à la</w:t>
      </w:r>
      <w:r w:rsidR="008E02EA">
        <w:t xml:space="preserve"> vue partielle</w:t>
      </w:r>
      <w:r>
        <w:t xml:space="preserve"> </w:t>
      </w:r>
      <w:r w:rsidR="008E02EA">
        <w:t>(</w:t>
      </w:r>
      <w:r>
        <w:t xml:space="preserve">Partial </w:t>
      </w:r>
      <w:proofErr w:type="spellStart"/>
      <w:r>
        <w:t>View</w:t>
      </w:r>
      <w:proofErr w:type="spellEnd"/>
      <w:r w:rsidR="008E02EA">
        <w:t>)</w:t>
      </w:r>
      <w:r>
        <w:t xml:space="preserve"> de validation côté client</w:t>
      </w:r>
    </w:p>
    <w:p w14:paraId="663DF390" w14:textId="77777777" w:rsidR="003A0825" w:rsidRPr="004966BA" w:rsidRDefault="003A0825" w:rsidP="003A0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@section </w:t>
      </w:r>
      <w:proofErr w:type="gramStart"/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>Scripts{</w:t>
      </w:r>
      <w:proofErr w:type="gramEnd"/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1B5DBD0" w14:textId="77777777" w:rsidR="003A0825" w:rsidRPr="004966BA" w:rsidRDefault="003A0825" w:rsidP="003A0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@{ </w:t>
      </w:r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End"/>
      <w:r w:rsidRPr="004966B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partial</w:t>
      </w: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6B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name</w:t>
      </w:r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="_</w:t>
      </w:r>
      <w:proofErr w:type="spellStart"/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ValidationScriptsPartial</w:t>
      </w:r>
      <w:proofErr w:type="spellEnd"/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018B74E" w14:textId="68BEA81B" w:rsidR="00AC0EFD" w:rsidRPr="00106442" w:rsidRDefault="003A0825" w:rsidP="003A0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ind w:left="360"/>
      </w:pPr>
      <w:r w:rsidRPr="003A0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37C695" w14:textId="77777777" w:rsidR="00AC0EFD" w:rsidRDefault="00AC0EFD" w:rsidP="00D10A9E">
      <w:pPr>
        <w:pStyle w:val="Paragraphedeliste"/>
        <w:numPr>
          <w:ilvl w:val="0"/>
          <w:numId w:val="43"/>
        </w:numPr>
        <w:spacing w:before="0" w:after="160" w:line="259" w:lineRule="auto"/>
      </w:pPr>
      <w:r>
        <w:t>Testez des données Valides et des données invalides</w:t>
      </w:r>
    </w:p>
    <w:p w14:paraId="7411A891" w14:textId="355DC003" w:rsidR="000E51AA" w:rsidRDefault="000E51AA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4CB3E73D" w14:textId="77777777" w:rsidR="00C05596" w:rsidRDefault="00C05596">
      <w:pPr>
        <w:rPr>
          <w:caps/>
          <w:spacing w:val="15"/>
        </w:rPr>
      </w:pPr>
      <w:r>
        <w:br w:type="page"/>
      </w:r>
    </w:p>
    <w:p w14:paraId="463E5168" w14:textId="2A3BA19E" w:rsidR="00481CD6" w:rsidRPr="000A6F2B" w:rsidRDefault="00481CD6" w:rsidP="00481CD6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5FC5EC0E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46FDB6CB" w14:textId="77777777" w:rsidR="00481CD6" w:rsidRPr="00FC246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0E5A5E32" w14:textId="0922CF8A" w:rsidR="00481CD6" w:rsidRPr="007E2E85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Validez </w:t>
      </w:r>
      <w:r w:rsidR="00E71E85">
        <w:t>les modifications</w:t>
      </w:r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BDC4C7A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Commentez en respectant les standards proposés (vous serez noté là-dessus):</w:t>
      </w:r>
    </w:p>
    <w:p w14:paraId="0D6EB386" w14:textId="5F3FE3EC" w:rsidR="00481CD6" w:rsidRPr="00721238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2F5921">
        <w:rPr>
          <w:lang w:val="en-US"/>
        </w:rPr>
        <w:t xml:space="preserve">FCT </w:t>
      </w:r>
      <w:proofErr w:type="spellStart"/>
      <w:r w:rsidRPr="002F5921">
        <w:rPr>
          <w:lang w:val="en-US"/>
        </w:rPr>
        <w:t>ZombieType</w:t>
      </w:r>
      <w:proofErr w:type="spellEnd"/>
      <w:r w:rsidRPr="002F5921">
        <w:rPr>
          <w:lang w:val="en-US"/>
        </w:rPr>
        <w:t xml:space="preserve"> </w:t>
      </w:r>
      <w:r>
        <w:rPr>
          <w:lang w:val="en-US"/>
        </w:rPr>
        <w:t xml:space="preserve">Create et </w:t>
      </w:r>
      <w:r w:rsidRPr="002F5921">
        <w:rPr>
          <w:lang w:val="en-US"/>
        </w:rPr>
        <w:t>V</w:t>
      </w:r>
      <w:r>
        <w:rPr>
          <w:lang w:val="en-US"/>
        </w:rPr>
        <w:t>alidation</w:t>
      </w:r>
    </w:p>
    <w:p w14:paraId="6AE9CEEE" w14:textId="501C0B71" w:rsidR="00481CD6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de la validation côté client et côté serveur </w:t>
      </w:r>
      <w:r w:rsidR="00A77521">
        <w:t xml:space="preserve">pour </w:t>
      </w:r>
      <w:proofErr w:type="spellStart"/>
      <w:r>
        <w:t>ZombieType</w:t>
      </w:r>
      <w:proofErr w:type="spellEnd"/>
      <w:r>
        <w:t>.</w:t>
      </w:r>
    </w:p>
    <w:p w14:paraId="26B46398" w14:textId="77777777" w:rsidR="00481CD6" w:rsidRPr="001C42FF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715D7DAE" w14:textId="14B6AC7A" w:rsidR="00481CD6" w:rsidRPr="001C42FF" w:rsidRDefault="00481CD6" w:rsidP="00481CD6">
      <w:pPr>
        <w:ind w:left="360"/>
      </w:pPr>
      <w:r w:rsidRPr="001C42FF">
        <w:rPr>
          <w:highlight w:val="yellow"/>
        </w:rPr>
        <w:t>NOTE: les changements sont enregistrés dans le repo LOCAL SEULEMENT</w:t>
      </w:r>
    </w:p>
    <w:p w14:paraId="2AAB76A5" w14:textId="4B4953F4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"Poussez" </w:t>
      </w:r>
      <w:r w:rsidR="00E71E85">
        <w:t>(</w:t>
      </w:r>
      <w:r>
        <w:rPr>
          <w:b/>
          <w:bCs/>
        </w:rPr>
        <w:t>Push</w:t>
      </w:r>
      <w:r w:rsidR="00E71E85">
        <w:rPr>
          <w:b/>
          <w:bCs/>
        </w:rPr>
        <w:t>)</w:t>
      </w:r>
      <w:r>
        <w:t xml:space="preserve"> les modifications sur le repo en ligne </w:t>
      </w:r>
      <w:r w:rsidR="00E71E85">
        <w:t>(</w:t>
      </w:r>
      <w:proofErr w:type="spellStart"/>
      <w:r>
        <w:rPr>
          <w:b/>
          <w:bCs/>
        </w:rPr>
        <w:t>Remote</w:t>
      </w:r>
      <w:proofErr w:type="spellEnd"/>
      <w:r w:rsidR="00E71E85">
        <w:rPr>
          <w:b/>
          <w:bCs/>
        </w:rPr>
        <w:t>).</w:t>
      </w:r>
      <w:r>
        <w:t xml:space="preserve"> </w:t>
      </w:r>
      <w:r w:rsidR="00E71E85">
        <w:t>C</w:t>
      </w:r>
      <w:r>
        <w:t xml:space="preserve">liquez sur </w:t>
      </w:r>
      <w:r>
        <w:rPr>
          <w:noProof/>
        </w:rPr>
        <w:drawing>
          <wp:inline distT="0" distB="0" distL="0" distR="0" wp14:anchorId="0EF36A4A" wp14:editId="2B416443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33F6" w14:textId="6F0D0BAB" w:rsidR="00E71E85" w:rsidRPr="00BC303D" w:rsidRDefault="00E71E85" w:rsidP="009D7CD5">
      <w:pPr>
        <w:pStyle w:val="Paragraphedeliste"/>
        <w:numPr>
          <w:ilvl w:val="0"/>
          <w:numId w:val="36"/>
        </w:numPr>
        <w:spacing w:before="0" w:after="160" w:line="259" w:lineRule="auto"/>
        <w:rPr>
          <w:u w:val="single"/>
        </w:rPr>
      </w:pPr>
      <w:r>
        <w:t>C’est la fin de la fonction Zombie</w:t>
      </w:r>
    </w:p>
    <w:p w14:paraId="689C10D3" w14:textId="3AD03DB5" w:rsidR="00481CD6" w:rsidRPr="00BC303D" w:rsidRDefault="00912467" w:rsidP="009D7CD5">
      <w:pPr>
        <w:pStyle w:val="Paragraphedeliste"/>
        <w:numPr>
          <w:ilvl w:val="0"/>
          <w:numId w:val="36"/>
        </w:numPr>
        <w:spacing w:before="0" w:after="160" w:line="259" w:lineRule="auto"/>
        <w:rPr>
          <w:u w:val="single"/>
        </w:rPr>
      </w:pPr>
      <w:r w:rsidRPr="00BC303D">
        <w:t>Merge</w:t>
      </w:r>
      <w:r w:rsidR="00E71E85" w:rsidRPr="00BC303D">
        <w:t xml:space="preserve"> la branche</w:t>
      </w:r>
      <w:r w:rsidRPr="00BC303D">
        <w:rPr>
          <w:u w:val="single"/>
        </w:rPr>
        <w:t xml:space="preserve"> </w:t>
      </w:r>
      <w:proofErr w:type="spellStart"/>
      <w:r w:rsidRPr="00BC303D">
        <w:rPr>
          <w:b/>
          <w:bCs/>
          <w:u w:val="single"/>
        </w:rPr>
        <w:t>FCT_Zombie</w:t>
      </w:r>
      <w:proofErr w:type="spellEnd"/>
      <w:r w:rsidRPr="00BC303D">
        <w:rPr>
          <w:b/>
          <w:bCs/>
          <w:u w:val="single"/>
        </w:rPr>
        <w:t xml:space="preserve"> </w:t>
      </w:r>
      <w:r w:rsidR="00E71E85" w:rsidRPr="00BC303D">
        <w:t xml:space="preserve">dans la branche </w:t>
      </w:r>
      <w:r w:rsidRPr="00BC303D">
        <w:rPr>
          <w:b/>
          <w:bCs/>
          <w:u w:val="single"/>
        </w:rPr>
        <w:t>Main</w:t>
      </w:r>
      <w:r w:rsidR="00E71E85" w:rsidRPr="00BC303D">
        <w:rPr>
          <w:b/>
          <w:bCs/>
          <w:u w:val="single"/>
        </w:rPr>
        <w:t>.</w:t>
      </w:r>
    </w:p>
    <w:p w14:paraId="61DC27B0" w14:textId="714868E9" w:rsidR="00E71E85" w:rsidRPr="00E71E85" w:rsidRDefault="00E71E85" w:rsidP="00E71E85">
      <w:pPr>
        <w:spacing w:before="0" w:after="160" w:line="259" w:lineRule="auto"/>
        <w:rPr>
          <w:u w:val="single"/>
          <w:lang w:val="en-CA"/>
        </w:rPr>
      </w:pPr>
      <w:r>
        <w:rPr>
          <w:u w:val="single"/>
          <w:lang w:val="en-CA"/>
        </w:rPr>
        <w:t xml:space="preserve">Fin du </w:t>
      </w:r>
      <w:proofErr w:type="spellStart"/>
      <w:r>
        <w:rPr>
          <w:u w:val="single"/>
          <w:lang w:val="en-CA"/>
        </w:rPr>
        <w:t>laboratoire</w:t>
      </w:r>
      <w:proofErr w:type="spellEnd"/>
    </w:p>
    <w:sectPr w:rsidR="00E71E85" w:rsidRPr="00E71E85" w:rsidSect="009B3CF9">
      <w:headerReference w:type="default" r:id="rId23"/>
      <w:footerReference w:type="default" r:id="rId24"/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629B" w14:textId="77777777" w:rsidR="004F4C77" w:rsidRDefault="004F4C77" w:rsidP="000440BA">
      <w:r>
        <w:separator/>
      </w:r>
    </w:p>
  </w:endnote>
  <w:endnote w:type="continuationSeparator" w:id="0">
    <w:p w14:paraId="3C49D366" w14:textId="77777777" w:rsidR="004F4C77" w:rsidRDefault="004F4C77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2468497B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C64FCE">
      <w:t xml:space="preserve"> et Thierry Giroux Veilleux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FB832" w14:textId="77777777" w:rsidR="004F4C77" w:rsidRDefault="004F4C77" w:rsidP="000440BA">
      <w:r>
        <w:separator/>
      </w:r>
    </w:p>
  </w:footnote>
  <w:footnote w:type="continuationSeparator" w:id="0">
    <w:p w14:paraId="0F6208AF" w14:textId="77777777" w:rsidR="004F4C77" w:rsidRDefault="004F4C77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2A5EF79F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</w:r>
    <w:r w:rsidR="00EE28AB">
      <w:t>séance 01</w:t>
    </w:r>
    <w:r w:rsidR="00FA3FEC">
      <w:t>.1</w:t>
    </w:r>
    <w:r w:rsidR="00EE28AB">
      <w:t xml:space="preserve"> </w:t>
    </w:r>
    <w:r>
      <w:t>Laboratoire</w:t>
    </w:r>
    <w:r w:rsidR="007D29BF">
      <w:t xml:space="preserve"> 2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E81"/>
    <w:multiLevelType w:val="multilevel"/>
    <w:tmpl w:val="8918F8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E74E1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60098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0060"/>
    <w:multiLevelType w:val="hybridMultilevel"/>
    <w:tmpl w:val="076859E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131551"/>
    <w:multiLevelType w:val="hybridMultilevel"/>
    <w:tmpl w:val="33EAFF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FB3CDE"/>
    <w:multiLevelType w:val="hybridMultilevel"/>
    <w:tmpl w:val="798A07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A0C9B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E4CF8"/>
    <w:multiLevelType w:val="hybridMultilevel"/>
    <w:tmpl w:val="05B44A66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E975BA"/>
    <w:multiLevelType w:val="hybridMultilevel"/>
    <w:tmpl w:val="2F5AEE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23E07"/>
    <w:multiLevelType w:val="hybridMultilevel"/>
    <w:tmpl w:val="71FC7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F46E8"/>
    <w:multiLevelType w:val="multilevel"/>
    <w:tmpl w:val="07CA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65149"/>
    <w:multiLevelType w:val="hybridMultilevel"/>
    <w:tmpl w:val="752487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79F5"/>
    <w:multiLevelType w:val="hybridMultilevel"/>
    <w:tmpl w:val="8062B8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B362D"/>
    <w:multiLevelType w:val="multilevel"/>
    <w:tmpl w:val="1E0E44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BB4B0B"/>
    <w:multiLevelType w:val="multilevel"/>
    <w:tmpl w:val="5ACA79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985864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96E09"/>
    <w:multiLevelType w:val="hybridMultilevel"/>
    <w:tmpl w:val="B34AAA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543B2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A3DE0"/>
    <w:multiLevelType w:val="hybridMultilevel"/>
    <w:tmpl w:val="FED6EB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805A0"/>
    <w:multiLevelType w:val="hybridMultilevel"/>
    <w:tmpl w:val="8EA83D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31DF3"/>
    <w:multiLevelType w:val="multilevel"/>
    <w:tmpl w:val="68E8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2B6359"/>
    <w:multiLevelType w:val="hybridMultilevel"/>
    <w:tmpl w:val="60C6D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594425"/>
    <w:multiLevelType w:val="multilevel"/>
    <w:tmpl w:val="039A73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51F0B"/>
    <w:multiLevelType w:val="hybridMultilevel"/>
    <w:tmpl w:val="25465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10736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039F5"/>
    <w:multiLevelType w:val="hybridMultilevel"/>
    <w:tmpl w:val="04BE5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4153A"/>
    <w:multiLevelType w:val="hybridMultilevel"/>
    <w:tmpl w:val="74CA0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24801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31876"/>
    <w:multiLevelType w:val="hybridMultilevel"/>
    <w:tmpl w:val="470AA2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41C43"/>
    <w:multiLevelType w:val="hybridMultilevel"/>
    <w:tmpl w:val="CDBC5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D21C8"/>
    <w:multiLevelType w:val="multilevel"/>
    <w:tmpl w:val="3772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86EC0"/>
    <w:multiLevelType w:val="hybridMultilevel"/>
    <w:tmpl w:val="1714C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3F6E77"/>
    <w:multiLevelType w:val="hybridMultilevel"/>
    <w:tmpl w:val="10DC34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6EAD3455"/>
    <w:multiLevelType w:val="hybridMultilevel"/>
    <w:tmpl w:val="BFC6A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47420"/>
    <w:multiLevelType w:val="hybridMultilevel"/>
    <w:tmpl w:val="619864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8C5422"/>
    <w:multiLevelType w:val="hybridMultilevel"/>
    <w:tmpl w:val="CB82B9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55D52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C4135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9364E"/>
    <w:multiLevelType w:val="hybridMultilevel"/>
    <w:tmpl w:val="7166C4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341423">
    <w:abstractNumId w:val="34"/>
    <w:lvlOverride w:ilvl="0">
      <w:startOverride w:val="1"/>
    </w:lvlOverride>
  </w:num>
  <w:num w:numId="2" w16cid:durableId="464273619">
    <w:abstractNumId w:val="34"/>
    <w:lvlOverride w:ilvl="0"/>
    <w:lvlOverride w:ilvl="1">
      <w:startOverride w:val="1"/>
    </w:lvlOverride>
  </w:num>
  <w:num w:numId="3" w16cid:durableId="625896184">
    <w:abstractNumId w:val="0"/>
    <w:lvlOverride w:ilvl="0">
      <w:startOverride w:val="2"/>
    </w:lvlOverride>
  </w:num>
  <w:num w:numId="4" w16cid:durableId="1398288710">
    <w:abstractNumId w:val="22"/>
    <w:lvlOverride w:ilvl="0">
      <w:startOverride w:val="3"/>
    </w:lvlOverride>
  </w:num>
  <w:num w:numId="5" w16cid:durableId="809978646">
    <w:abstractNumId w:val="14"/>
    <w:lvlOverride w:ilvl="0">
      <w:startOverride w:val="4"/>
    </w:lvlOverride>
  </w:num>
  <w:num w:numId="6" w16cid:durableId="1817183454">
    <w:abstractNumId w:val="13"/>
    <w:lvlOverride w:ilvl="0">
      <w:startOverride w:val="5"/>
    </w:lvlOverride>
  </w:num>
  <w:num w:numId="7" w16cid:durableId="794563873">
    <w:abstractNumId w:val="30"/>
    <w:lvlOverride w:ilvl="0">
      <w:startOverride w:val="1"/>
    </w:lvlOverride>
  </w:num>
  <w:num w:numId="8" w16cid:durableId="173998923">
    <w:abstractNumId w:val="20"/>
    <w:lvlOverride w:ilvl="0">
      <w:startOverride w:val="1"/>
    </w:lvlOverride>
  </w:num>
  <w:num w:numId="9" w16cid:durableId="797143747">
    <w:abstractNumId w:val="10"/>
    <w:lvlOverride w:ilvl="0">
      <w:startOverride w:val="1"/>
    </w:lvlOverride>
  </w:num>
  <w:num w:numId="10" w16cid:durableId="418605781">
    <w:abstractNumId w:val="18"/>
  </w:num>
  <w:num w:numId="11" w16cid:durableId="1249072923">
    <w:abstractNumId w:val="4"/>
  </w:num>
  <w:num w:numId="12" w16cid:durableId="1569343085">
    <w:abstractNumId w:val="23"/>
  </w:num>
  <w:num w:numId="13" w16cid:durableId="1426615459">
    <w:abstractNumId w:val="39"/>
  </w:num>
  <w:num w:numId="14" w16cid:durableId="1687709887">
    <w:abstractNumId w:val="33"/>
  </w:num>
  <w:num w:numId="15" w16cid:durableId="2121559565">
    <w:abstractNumId w:val="32"/>
  </w:num>
  <w:num w:numId="16" w16cid:durableId="638075238">
    <w:abstractNumId w:val="12"/>
  </w:num>
  <w:num w:numId="17" w16cid:durableId="560409551">
    <w:abstractNumId w:val="9"/>
  </w:num>
  <w:num w:numId="18" w16cid:durableId="903831020">
    <w:abstractNumId w:val="17"/>
  </w:num>
  <w:num w:numId="19" w16cid:durableId="2134014074">
    <w:abstractNumId w:val="3"/>
  </w:num>
  <w:num w:numId="20" w16cid:durableId="264971120">
    <w:abstractNumId w:val="5"/>
  </w:num>
  <w:num w:numId="21" w16cid:durableId="2058116863">
    <w:abstractNumId w:val="31"/>
  </w:num>
  <w:num w:numId="22" w16cid:durableId="1127167409">
    <w:abstractNumId w:val="25"/>
  </w:num>
  <w:num w:numId="23" w16cid:durableId="1612010056">
    <w:abstractNumId w:val="29"/>
  </w:num>
  <w:num w:numId="24" w16cid:durableId="807361274">
    <w:abstractNumId w:val="8"/>
  </w:num>
  <w:num w:numId="25" w16cid:durableId="22174001">
    <w:abstractNumId w:val="40"/>
  </w:num>
  <w:num w:numId="26" w16cid:durableId="657420522">
    <w:abstractNumId w:val="21"/>
  </w:num>
  <w:num w:numId="27" w16cid:durableId="595331876">
    <w:abstractNumId w:val="15"/>
  </w:num>
  <w:num w:numId="28" w16cid:durableId="299389101">
    <w:abstractNumId w:val="26"/>
  </w:num>
  <w:num w:numId="29" w16cid:durableId="534394703">
    <w:abstractNumId w:val="2"/>
  </w:num>
  <w:num w:numId="30" w16cid:durableId="1188325386">
    <w:abstractNumId w:val="28"/>
  </w:num>
  <w:num w:numId="31" w16cid:durableId="1284001179">
    <w:abstractNumId w:val="19"/>
  </w:num>
  <w:num w:numId="32" w16cid:durableId="482352126">
    <w:abstractNumId w:val="35"/>
  </w:num>
  <w:num w:numId="33" w16cid:durableId="698895219">
    <w:abstractNumId w:val="16"/>
  </w:num>
  <w:num w:numId="34" w16cid:durableId="805659716">
    <w:abstractNumId w:val="37"/>
  </w:num>
  <w:num w:numId="35" w16cid:durableId="1794594305">
    <w:abstractNumId w:val="41"/>
  </w:num>
  <w:num w:numId="36" w16cid:durableId="1126117731">
    <w:abstractNumId w:val="6"/>
  </w:num>
  <w:num w:numId="37" w16cid:durableId="1705716334">
    <w:abstractNumId w:val="36"/>
  </w:num>
  <w:num w:numId="38" w16cid:durableId="1402287685">
    <w:abstractNumId w:val="38"/>
  </w:num>
  <w:num w:numId="39" w16cid:durableId="541211742">
    <w:abstractNumId w:val="24"/>
  </w:num>
  <w:num w:numId="40" w16cid:durableId="390546696">
    <w:abstractNumId w:val="7"/>
  </w:num>
  <w:num w:numId="41" w16cid:durableId="415975344">
    <w:abstractNumId w:val="27"/>
  </w:num>
  <w:num w:numId="42" w16cid:durableId="1066997691">
    <w:abstractNumId w:val="1"/>
  </w:num>
  <w:num w:numId="43" w16cid:durableId="50085575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>
      <o:colormru v:ext="edit" colors="#ebf9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12188"/>
    <w:rsid w:val="00022D71"/>
    <w:rsid w:val="00031279"/>
    <w:rsid w:val="00036CA5"/>
    <w:rsid w:val="000440BA"/>
    <w:rsid w:val="000634F2"/>
    <w:rsid w:val="00073AD4"/>
    <w:rsid w:val="00081591"/>
    <w:rsid w:val="0008663C"/>
    <w:rsid w:val="000A0FE2"/>
    <w:rsid w:val="000E247A"/>
    <w:rsid w:val="000E51AA"/>
    <w:rsid w:val="000E7516"/>
    <w:rsid w:val="000F0EB2"/>
    <w:rsid w:val="000F6C0D"/>
    <w:rsid w:val="0015214C"/>
    <w:rsid w:val="00187CA4"/>
    <w:rsid w:val="00195EDD"/>
    <w:rsid w:val="001B109B"/>
    <w:rsid w:val="001C44A3"/>
    <w:rsid w:val="001C779D"/>
    <w:rsid w:val="001F0B5A"/>
    <w:rsid w:val="0020383C"/>
    <w:rsid w:val="002271E1"/>
    <w:rsid w:val="00234C76"/>
    <w:rsid w:val="00246D2A"/>
    <w:rsid w:val="00251B07"/>
    <w:rsid w:val="00257E6C"/>
    <w:rsid w:val="002609FF"/>
    <w:rsid w:val="00294642"/>
    <w:rsid w:val="002D01AB"/>
    <w:rsid w:val="002E055A"/>
    <w:rsid w:val="002E19E4"/>
    <w:rsid w:val="002E749C"/>
    <w:rsid w:val="00304B6F"/>
    <w:rsid w:val="00324609"/>
    <w:rsid w:val="003266D8"/>
    <w:rsid w:val="00326C0A"/>
    <w:rsid w:val="00332BD3"/>
    <w:rsid w:val="003436FA"/>
    <w:rsid w:val="00352258"/>
    <w:rsid w:val="00361A83"/>
    <w:rsid w:val="00396777"/>
    <w:rsid w:val="003A0825"/>
    <w:rsid w:val="003A361B"/>
    <w:rsid w:val="003B4C01"/>
    <w:rsid w:val="003C780B"/>
    <w:rsid w:val="003F00D8"/>
    <w:rsid w:val="003F1BDE"/>
    <w:rsid w:val="00422562"/>
    <w:rsid w:val="00450A71"/>
    <w:rsid w:val="00452B9E"/>
    <w:rsid w:val="004716F3"/>
    <w:rsid w:val="00481CD6"/>
    <w:rsid w:val="00483307"/>
    <w:rsid w:val="0048643D"/>
    <w:rsid w:val="00490383"/>
    <w:rsid w:val="004966BA"/>
    <w:rsid w:val="00497FB0"/>
    <w:rsid w:val="004B7895"/>
    <w:rsid w:val="004D01BB"/>
    <w:rsid w:val="004F4C77"/>
    <w:rsid w:val="00505F12"/>
    <w:rsid w:val="0051029D"/>
    <w:rsid w:val="005237B7"/>
    <w:rsid w:val="00536D1B"/>
    <w:rsid w:val="0055226F"/>
    <w:rsid w:val="005540A3"/>
    <w:rsid w:val="005663E9"/>
    <w:rsid w:val="005939C8"/>
    <w:rsid w:val="0059409A"/>
    <w:rsid w:val="00594934"/>
    <w:rsid w:val="00596979"/>
    <w:rsid w:val="005A036A"/>
    <w:rsid w:val="005A0E4E"/>
    <w:rsid w:val="005A6A33"/>
    <w:rsid w:val="005B0D3C"/>
    <w:rsid w:val="005B53A8"/>
    <w:rsid w:val="005B6BE9"/>
    <w:rsid w:val="005D2792"/>
    <w:rsid w:val="005F50AC"/>
    <w:rsid w:val="005F782B"/>
    <w:rsid w:val="0061163D"/>
    <w:rsid w:val="00650244"/>
    <w:rsid w:val="00663943"/>
    <w:rsid w:val="00664BDE"/>
    <w:rsid w:val="00680FA2"/>
    <w:rsid w:val="0069709B"/>
    <w:rsid w:val="006A165F"/>
    <w:rsid w:val="006C3CF7"/>
    <w:rsid w:val="006D6D2B"/>
    <w:rsid w:val="006D7375"/>
    <w:rsid w:val="006E4404"/>
    <w:rsid w:val="006E7617"/>
    <w:rsid w:val="006F643A"/>
    <w:rsid w:val="0070328E"/>
    <w:rsid w:val="00707E7F"/>
    <w:rsid w:val="00765BB4"/>
    <w:rsid w:val="007A7BBE"/>
    <w:rsid w:val="007C1D14"/>
    <w:rsid w:val="007D29BF"/>
    <w:rsid w:val="007E3FBE"/>
    <w:rsid w:val="007F0E66"/>
    <w:rsid w:val="00822DAA"/>
    <w:rsid w:val="008262B4"/>
    <w:rsid w:val="00850182"/>
    <w:rsid w:val="00857EF2"/>
    <w:rsid w:val="00861F5C"/>
    <w:rsid w:val="0088388F"/>
    <w:rsid w:val="008A7602"/>
    <w:rsid w:val="008D46E8"/>
    <w:rsid w:val="008D7989"/>
    <w:rsid w:val="008E02EA"/>
    <w:rsid w:val="008E73D1"/>
    <w:rsid w:val="008F7894"/>
    <w:rsid w:val="00912467"/>
    <w:rsid w:val="00923F50"/>
    <w:rsid w:val="0092711E"/>
    <w:rsid w:val="00942B1D"/>
    <w:rsid w:val="00970D7A"/>
    <w:rsid w:val="00974D5C"/>
    <w:rsid w:val="00982F43"/>
    <w:rsid w:val="009A3CBA"/>
    <w:rsid w:val="009A5F99"/>
    <w:rsid w:val="009B3CF9"/>
    <w:rsid w:val="009B6B47"/>
    <w:rsid w:val="009D1263"/>
    <w:rsid w:val="009D74DB"/>
    <w:rsid w:val="00A0206F"/>
    <w:rsid w:val="00A06E63"/>
    <w:rsid w:val="00A140A3"/>
    <w:rsid w:val="00A27506"/>
    <w:rsid w:val="00A315D4"/>
    <w:rsid w:val="00A448D2"/>
    <w:rsid w:val="00A657DC"/>
    <w:rsid w:val="00A73F68"/>
    <w:rsid w:val="00A77521"/>
    <w:rsid w:val="00A777FB"/>
    <w:rsid w:val="00AA3DDC"/>
    <w:rsid w:val="00AC0EFD"/>
    <w:rsid w:val="00AC61CC"/>
    <w:rsid w:val="00AD213B"/>
    <w:rsid w:val="00B11A3D"/>
    <w:rsid w:val="00B12F05"/>
    <w:rsid w:val="00B13D76"/>
    <w:rsid w:val="00B1415A"/>
    <w:rsid w:val="00B36ED9"/>
    <w:rsid w:val="00B43FDE"/>
    <w:rsid w:val="00B635A5"/>
    <w:rsid w:val="00B67076"/>
    <w:rsid w:val="00BB39D8"/>
    <w:rsid w:val="00BB76BD"/>
    <w:rsid w:val="00BC303D"/>
    <w:rsid w:val="00BE6EBB"/>
    <w:rsid w:val="00BF2096"/>
    <w:rsid w:val="00BF6051"/>
    <w:rsid w:val="00C05596"/>
    <w:rsid w:val="00C07B05"/>
    <w:rsid w:val="00C1589E"/>
    <w:rsid w:val="00C15B5C"/>
    <w:rsid w:val="00C27F81"/>
    <w:rsid w:val="00C31C2E"/>
    <w:rsid w:val="00C47237"/>
    <w:rsid w:val="00C52A93"/>
    <w:rsid w:val="00C64FCE"/>
    <w:rsid w:val="00C727ED"/>
    <w:rsid w:val="00C82359"/>
    <w:rsid w:val="00C905E5"/>
    <w:rsid w:val="00CB1CC2"/>
    <w:rsid w:val="00CC4DE5"/>
    <w:rsid w:val="00CC4F9D"/>
    <w:rsid w:val="00CC5D0C"/>
    <w:rsid w:val="00CD098C"/>
    <w:rsid w:val="00CD4F37"/>
    <w:rsid w:val="00CE3AB1"/>
    <w:rsid w:val="00D109CC"/>
    <w:rsid w:val="00D10A9E"/>
    <w:rsid w:val="00D26CE9"/>
    <w:rsid w:val="00D33AF8"/>
    <w:rsid w:val="00D6283D"/>
    <w:rsid w:val="00D631B1"/>
    <w:rsid w:val="00D73A07"/>
    <w:rsid w:val="00D85C87"/>
    <w:rsid w:val="00DD0ABC"/>
    <w:rsid w:val="00DD22D0"/>
    <w:rsid w:val="00DF64F9"/>
    <w:rsid w:val="00E04CBD"/>
    <w:rsid w:val="00E10CC3"/>
    <w:rsid w:val="00E22008"/>
    <w:rsid w:val="00E478F5"/>
    <w:rsid w:val="00E62BB3"/>
    <w:rsid w:val="00E67115"/>
    <w:rsid w:val="00E71E85"/>
    <w:rsid w:val="00E75EE4"/>
    <w:rsid w:val="00EC14E2"/>
    <w:rsid w:val="00ED0E67"/>
    <w:rsid w:val="00ED58FD"/>
    <w:rsid w:val="00EE28AB"/>
    <w:rsid w:val="00EF0745"/>
    <w:rsid w:val="00EF5C1B"/>
    <w:rsid w:val="00F14EDA"/>
    <w:rsid w:val="00F23A0A"/>
    <w:rsid w:val="00F46218"/>
    <w:rsid w:val="00F76E56"/>
    <w:rsid w:val="00F77051"/>
    <w:rsid w:val="00F933D4"/>
    <w:rsid w:val="00FA1C6A"/>
    <w:rsid w:val="00FA245A"/>
    <w:rsid w:val="00FA3FEC"/>
    <w:rsid w:val="00FF3542"/>
    <w:rsid w:val="00FF5D83"/>
    <w:rsid w:val="00FF6EA0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bf9ff"/>
    </o:shapedefaults>
    <o:shapelayout v:ext="edit">
      <o:idmap v:ext="edit" data="2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7E7F0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204458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18AB3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204458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204458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F59E00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109CC"/>
    <w:rPr>
      <w:color w:val="B2B2B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05E5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C64F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64FC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C64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bootswatch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5DC8B6-1F73-4844-8DA8-B484D55D7F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1161</TotalTime>
  <Pages>15</Pages>
  <Words>2660</Words>
  <Characters>14636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Briau Mathieu</cp:lastModifiedBy>
  <cp:revision>67</cp:revision>
  <dcterms:created xsi:type="dcterms:W3CDTF">2023-05-17T01:57:00Z</dcterms:created>
  <dcterms:modified xsi:type="dcterms:W3CDTF">2023-05-29T17:06:00Z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